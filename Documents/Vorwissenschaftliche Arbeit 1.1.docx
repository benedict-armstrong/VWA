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472CE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C2B5DA" wp14:editId="3E71D3E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D25D" w14:textId="77777777" w:rsidR="00BE08FD" w:rsidRDefault="00BE08FD" w:rsidP="00472CE1">
      <w:pPr>
        <w:pStyle w:val="NoSpacing"/>
        <w:jc w:val="center"/>
        <w:rPr>
          <w:sz w:val="44"/>
        </w:rPr>
      </w:pPr>
    </w:p>
    <w:p w14:paraId="593D2350" w14:textId="77777777" w:rsidR="00263FB7" w:rsidRPr="009D0EAF" w:rsidRDefault="00263FB7" w:rsidP="00472CE1">
      <w:pPr>
        <w:pStyle w:val="NoSpacing"/>
        <w:jc w:val="center"/>
        <w:rPr>
          <w:sz w:val="44"/>
          <w:lang w:val="en-GB"/>
        </w:rPr>
      </w:pPr>
      <w:r w:rsidRPr="009D0EAF">
        <w:rPr>
          <w:sz w:val="44"/>
          <w:lang w:val="en-GB"/>
        </w:rPr>
        <w:t>Vorwissenschaftliche Arbeit</w:t>
      </w:r>
    </w:p>
    <w:p w14:paraId="09CC18A9" w14:textId="77777777" w:rsidR="00472CE1" w:rsidRDefault="00472CE1" w:rsidP="00472CE1">
      <w:pPr>
        <w:pStyle w:val="frontpage"/>
      </w:pPr>
    </w:p>
    <w:p w14:paraId="64B33604" w14:textId="77777777" w:rsidR="00BE08FD" w:rsidRDefault="00BE08FD" w:rsidP="00472CE1">
      <w:pPr>
        <w:pStyle w:val="frontpage"/>
      </w:pPr>
    </w:p>
    <w:p w14:paraId="1980892F" w14:textId="727BADBB" w:rsidR="00263FB7" w:rsidRPr="00600051" w:rsidRDefault="003B4FF4" w:rsidP="00472CE1">
      <w:pPr>
        <w:pStyle w:val="frontpage"/>
      </w:pPr>
      <w:r>
        <w:t>Monolithic vs. Microservices: a comparison based on the f</w:t>
      </w:r>
      <w:r w:rsidR="00600051" w:rsidRPr="00600051">
        <w:t>rameworks Flask and Django</w:t>
      </w:r>
    </w:p>
    <w:p w14:paraId="038C7323" w14:textId="77777777" w:rsidR="00FF02E5" w:rsidRPr="003B4FF4" w:rsidRDefault="00FF02E5" w:rsidP="00472CE1"/>
    <w:p w14:paraId="3E29BC7D" w14:textId="77777777" w:rsidR="00FF02E5" w:rsidRDefault="00FF02E5" w:rsidP="00472CE1"/>
    <w:p w14:paraId="6230D8C8" w14:textId="1891B10F" w:rsidR="00FF02E5" w:rsidRDefault="00FF02E5" w:rsidP="00472CE1"/>
    <w:p w14:paraId="28423E94" w14:textId="77777777" w:rsidR="00BE08FD" w:rsidRDefault="00BE08FD" w:rsidP="00472CE1"/>
    <w:p w14:paraId="10677B1A" w14:textId="77777777" w:rsidR="00BE08FD" w:rsidRDefault="00BE08FD" w:rsidP="00472CE1"/>
    <w:p w14:paraId="6CEA44EC" w14:textId="77777777" w:rsidR="00BE08FD" w:rsidRDefault="00BE08FD" w:rsidP="00472CE1"/>
    <w:p w14:paraId="06F9548A" w14:textId="77777777" w:rsidR="00FF02E5" w:rsidRPr="00FF02E5" w:rsidRDefault="00FF02E5" w:rsidP="00472CE1"/>
    <w:p w14:paraId="262CEA7B" w14:textId="77777777" w:rsidR="00263FB7" w:rsidRPr="0023384A" w:rsidRDefault="00263FB7" w:rsidP="00472CE1">
      <w:pPr>
        <w:pStyle w:val="frontpage2"/>
      </w:pPr>
      <w:r w:rsidRPr="00472CE1">
        <w:rPr>
          <w:lang w:val="en-GB"/>
        </w:rPr>
        <w:tab/>
      </w:r>
      <w:r w:rsidRPr="0023384A">
        <w:t xml:space="preserve">Verfasst von: </w:t>
      </w:r>
      <w:r w:rsidRPr="0023384A">
        <w:tab/>
        <w:t>Benedict Armstrong</w:t>
      </w:r>
    </w:p>
    <w:p w14:paraId="242C3AF1" w14:textId="77777777" w:rsidR="00263FB7" w:rsidRPr="0023384A" w:rsidRDefault="00263FB7" w:rsidP="00472CE1">
      <w:pPr>
        <w:pStyle w:val="frontpage2"/>
      </w:pPr>
      <w:r w:rsidRPr="0023384A">
        <w:tab/>
        <w:t xml:space="preserve">Klasse: </w:t>
      </w:r>
      <w:r w:rsidRPr="0023384A">
        <w:tab/>
        <w:t>8A</w:t>
      </w:r>
    </w:p>
    <w:p w14:paraId="4FDDE340" w14:textId="77777777" w:rsidR="00263FB7" w:rsidRPr="0023384A" w:rsidRDefault="00263FB7" w:rsidP="00472CE1">
      <w:pPr>
        <w:pStyle w:val="frontpage2"/>
      </w:pPr>
      <w:r w:rsidRPr="0023384A">
        <w:tab/>
        <w:t xml:space="preserve">Schuljahr: </w:t>
      </w:r>
      <w:r w:rsidRPr="0023384A">
        <w:tab/>
        <w:t>2017/18</w:t>
      </w:r>
    </w:p>
    <w:p w14:paraId="0E63F4D5" w14:textId="77777777" w:rsidR="00263FB7" w:rsidRPr="0023384A" w:rsidRDefault="00263FB7" w:rsidP="00472CE1">
      <w:pPr>
        <w:pStyle w:val="frontpage2"/>
      </w:pPr>
      <w:r w:rsidRPr="0023384A">
        <w:tab/>
        <w:t xml:space="preserve">Betreuung durch: </w:t>
      </w:r>
      <w:r w:rsidRPr="0023384A">
        <w:tab/>
        <w:t>Mag. Christian Schöbel</w:t>
      </w:r>
    </w:p>
    <w:p w14:paraId="2BB4360B" w14:textId="77777777" w:rsidR="00263FB7" w:rsidRPr="0023384A" w:rsidRDefault="00263FB7" w:rsidP="00472CE1">
      <w:pPr>
        <w:rPr>
          <w:lang w:val="de-AT"/>
        </w:rPr>
      </w:pPr>
    </w:p>
    <w:p w14:paraId="3B8A1359" w14:textId="77777777" w:rsidR="00263FB7" w:rsidRDefault="00263FB7" w:rsidP="00472CE1">
      <w:pPr>
        <w:rPr>
          <w:lang w:val="de-AT"/>
        </w:rPr>
      </w:pPr>
    </w:p>
    <w:p w14:paraId="6799A9DD" w14:textId="77777777" w:rsidR="00B056E0" w:rsidRDefault="00B056E0" w:rsidP="00472CE1">
      <w:pPr>
        <w:rPr>
          <w:lang w:val="de-AT"/>
        </w:rPr>
      </w:pPr>
    </w:p>
    <w:p w14:paraId="0D165F9A" w14:textId="77777777" w:rsidR="00B056E0" w:rsidRDefault="00B056E0" w:rsidP="00472CE1">
      <w:pPr>
        <w:rPr>
          <w:lang w:val="de-AT"/>
        </w:rPr>
      </w:pPr>
    </w:p>
    <w:p w14:paraId="2E5E4208" w14:textId="77777777" w:rsidR="00B056E0" w:rsidRDefault="00B056E0" w:rsidP="00472CE1">
      <w:pPr>
        <w:rPr>
          <w:lang w:val="de-AT"/>
        </w:rPr>
      </w:pPr>
    </w:p>
    <w:p w14:paraId="7117F163" w14:textId="77777777" w:rsidR="00B056E0" w:rsidRDefault="00B056E0" w:rsidP="00472CE1">
      <w:pPr>
        <w:rPr>
          <w:lang w:val="de-AT"/>
        </w:rPr>
      </w:pPr>
    </w:p>
    <w:p w14:paraId="3E9463EB" w14:textId="77777777" w:rsidR="00B056E0" w:rsidRDefault="00B056E0" w:rsidP="00472CE1">
      <w:pPr>
        <w:rPr>
          <w:lang w:val="de-AT"/>
        </w:rPr>
      </w:pPr>
    </w:p>
    <w:p w14:paraId="5DC9F913" w14:textId="77777777" w:rsidR="00B056E0" w:rsidRDefault="00B056E0" w:rsidP="00472CE1">
      <w:pPr>
        <w:rPr>
          <w:lang w:val="de-AT"/>
        </w:rPr>
      </w:pPr>
    </w:p>
    <w:p w14:paraId="28652B6A" w14:textId="77777777" w:rsidR="00B056E0" w:rsidRDefault="00B056E0" w:rsidP="00472CE1">
      <w:pPr>
        <w:rPr>
          <w:lang w:val="de-AT"/>
        </w:rPr>
      </w:pPr>
    </w:p>
    <w:p w14:paraId="4C3F4F5C" w14:textId="77777777" w:rsidR="00B056E0" w:rsidRDefault="00B056E0" w:rsidP="00472CE1">
      <w:pPr>
        <w:rPr>
          <w:lang w:val="de-AT"/>
        </w:rPr>
      </w:pPr>
    </w:p>
    <w:p w14:paraId="33D44BB2" w14:textId="77777777" w:rsidR="00B056E0" w:rsidRDefault="00B056E0" w:rsidP="00472CE1">
      <w:pPr>
        <w:rPr>
          <w:lang w:val="de-AT"/>
        </w:rPr>
      </w:pPr>
    </w:p>
    <w:p w14:paraId="7268CC3E" w14:textId="77777777" w:rsidR="00B056E0" w:rsidRPr="0023384A" w:rsidRDefault="00B056E0" w:rsidP="00472CE1">
      <w:pPr>
        <w:rPr>
          <w:lang w:val="de-AT"/>
        </w:rPr>
      </w:pPr>
    </w:p>
    <w:p w14:paraId="56ED5713" w14:textId="39706BE6" w:rsidR="00852CFE" w:rsidRPr="00BE08FD" w:rsidRDefault="00263FB7" w:rsidP="00472CE1">
      <w:pPr>
        <w:jc w:val="center"/>
        <w:rPr>
          <w:lang w:val="de-AT"/>
        </w:rPr>
      </w:pPr>
      <w:r w:rsidRPr="00BE08FD">
        <w:rPr>
          <w:lang w:val="de-AT"/>
        </w:rPr>
        <w:t>Wien,</w:t>
      </w:r>
      <w:r w:rsidR="00600051" w:rsidRPr="00BE08FD">
        <w:rPr>
          <w:lang w:val="de-AT"/>
        </w:rPr>
        <w:t xml:space="preserve"> </w:t>
      </w:r>
      <w:r w:rsidR="009D0EAF" w:rsidRPr="009D0EAF">
        <w:rPr>
          <w:color w:val="000000" w:themeColor="text1"/>
          <w:lang w:val="de-AT"/>
        </w:rPr>
        <w:t>Februar</w:t>
      </w:r>
      <w:r w:rsidR="00B056E0">
        <w:rPr>
          <w:color w:val="000000" w:themeColor="text1"/>
          <w:lang w:val="de-AT"/>
        </w:rPr>
        <w:t xml:space="preserve"> 2018</w:t>
      </w:r>
      <w:r w:rsidR="00852CFE" w:rsidRPr="00BE08FD">
        <w:rPr>
          <w:lang w:val="de-AT"/>
        </w:rPr>
        <w:br w:type="page"/>
      </w:r>
    </w:p>
    <w:p w14:paraId="22D74583" w14:textId="5A705AEB" w:rsidR="00852CFE" w:rsidRPr="00BE08FD" w:rsidRDefault="00852CFE" w:rsidP="00E06E19">
      <w:pPr>
        <w:pStyle w:val="frontpage"/>
        <w:jc w:val="left"/>
        <w:rPr>
          <w:lang w:val="de-AT"/>
        </w:rPr>
      </w:pPr>
      <w:bookmarkStart w:id="0" w:name="_Toc495837057"/>
      <w:r w:rsidRPr="00BE08FD">
        <w:rPr>
          <w:lang w:val="de-AT"/>
        </w:rPr>
        <w:lastRenderedPageBreak/>
        <w:t>Abstract</w:t>
      </w:r>
      <w:bookmarkEnd w:id="0"/>
    </w:p>
    <w:p w14:paraId="1CFC8EE5" w14:textId="77777777" w:rsidR="00E06E19" w:rsidRDefault="00E06E19" w:rsidP="00472CE1">
      <w:pPr>
        <w:rPr>
          <w:lang w:val="de-AT"/>
        </w:rPr>
      </w:pPr>
    </w:p>
    <w:p w14:paraId="35020619" w14:textId="35770743" w:rsidR="00472CE1" w:rsidRPr="00880A0A" w:rsidRDefault="00BE08FD" w:rsidP="00452373">
      <w:pPr>
        <w:pStyle w:val="Comment"/>
        <w:rPr>
          <w:lang w:val="de-AT"/>
        </w:rPr>
      </w:pPr>
      <w:r w:rsidRPr="00880A0A">
        <w:rPr>
          <w:lang w:val="de-AT"/>
        </w:rPr>
        <w:t>{Text}</w:t>
      </w:r>
    </w:p>
    <w:p w14:paraId="42FE07AB" w14:textId="4D1D5566" w:rsidR="00472CE1" w:rsidRPr="00880A0A" w:rsidRDefault="00472CE1" w:rsidP="00472CE1">
      <w:pPr>
        <w:rPr>
          <w:lang w:val="de-AT"/>
        </w:rPr>
      </w:pPr>
      <w:r w:rsidRPr="00880A0A">
        <w:rPr>
          <w:lang w:val="de-AT"/>
        </w:rPr>
        <w:br w:type="page"/>
      </w:r>
    </w:p>
    <w:p w14:paraId="4755FD71" w14:textId="6FEE982C" w:rsidR="00852CFE" w:rsidRPr="009D0EAF" w:rsidRDefault="00852CFE" w:rsidP="00E06E19">
      <w:pPr>
        <w:pStyle w:val="frontpage"/>
        <w:jc w:val="left"/>
        <w:rPr>
          <w:lang w:val="de-AT"/>
        </w:rPr>
      </w:pPr>
      <w:bookmarkStart w:id="1" w:name="_Toc495837058"/>
      <w:r w:rsidRPr="009D0EAF">
        <w:rPr>
          <w:lang w:val="de-AT"/>
        </w:rPr>
        <w:lastRenderedPageBreak/>
        <w:t>Vorwort</w:t>
      </w:r>
      <w:bookmarkEnd w:id="1"/>
    </w:p>
    <w:p w14:paraId="4F522259" w14:textId="77777777" w:rsidR="00E06E19" w:rsidRPr="009D0EAF" w:rsidRDefault="00E06E19" w:rsidP="00472CE1">
      <w:pPr>
        <w:rPr>
          <w:lang w:val="de-AT"/>
        </w:rPr>
      </w:pPr>
    </w:p>
    <w:p w14:paraId="6C0FC70D" w14:textId="77777777" w:rsidR="00BE08FD" w:rsidRPr="009D0EAF" w:rsidRDefault="00BE08FD" w:rsidP="00452373">
      <w:pPr>
        <w:pStyle w:val="Comment"/>
        <w:rPr>
          <w:lang w:val="de-AT"/>
        </w:rPr>
      </w:pPr>
      <w:r w:rsidRPr="009D0EAF">
        <w:rPr>
          <w:lang w:val="de-AT"/>
        </w:rPr>
        <w:t>{Text}</w:t>
      </w:r>
    </w:p>
    <w:p w14:paraId="023A99C5" w14:textId="6239EE58" w:rsidR="00BE08FD" w:rsidRPr="009D0EAF" w:rsidRDefault="00BE08FD" w:rsidP="00BE08FD">
      <w:pPr>
        <w:spacing w:line="276" w:lineRule="auto"/>
        <w:rPr>
          <w:color w:val="FF0000"/>
          <w:lang w:val="de-AT"/>
        </w:rPr>
      </w:pPr>
      <w:r w:rsidRPr="009D0EAF">
        <w:rPr>
          <w:color w:val="FF0000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5452484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Cs w:val="24"/>
        </w:rPr>
      </w:sdtEndPr>
      <w:sdtContent>
        <w:p w14:paraId="03442D17" w14:textId="22412F05" w:rsidR="00852CFE" w:rsidRDefault="00852CFE" w:rsidP="00472CE1">
          <w:pPr>
            <w:pStyle w:val="TOCHeading"/>
          </w:pPr>
          <w:r>
            <w:t>Table of Contents</w:t>
          </w:r>
        </w:p>
        <w:p w14:paraId="7B097B2E" w14:textId="77777777" w:rsidR="006F53C7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35155" w:history="1">
            <w:r w:rsidR="006F53C7" w:rsidRPr="00F97E42">
              <w:rPr>
                <w:rStyle w:val="Hyperlink"/>
                <w:noProof/>
              </w:rPr>
              <w:t>1</w:t>
            </w:r>
            <w:r w:rsidR="006F53C7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6F53C7" w:rsidRPr="00F97E42">
              <w:rPr>
                <w:rStyle w:val="Hyperlink"/>
                <w:noProof/>
              </w:rPr>
              <w:t>Introduction</w:t>
            </w:r>
            <w:r w:rsidR="006F53C7">
              <w:rPr>
                <w:noProof/>
                <w:webHidden/>
              </w:rPr>
              <w:tab/>
            </w:r>
            <w:r w:rsidR="006F53C7">
              <w:rPr>
                <w:noProof/>
                <w:webHidden/>
              </w:rPr>
              <w:fldChar w:fldCharType="begin"/>
            </w:r>
            <w:r w:rsidR="006F53C7">
              <w:rPr>
                <w:noProof/>
                <w:webHidden/>
              </w:rPr>
              <w:instrText xml:space="preserve"> PAGEREF _Toc502835155 \h </w:instrText>
            </w:r>
            <w:r w:rsidR="006F53C7">
              <w:rPr>
                <w:noProof/>
                <w:webHidden/>
              </w:rPr>
            </w:r>
            <w:r w:rsidR="006F53C7"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4</w:t>
            </w:r>
            <w:r w:rsidR="006F53C7">
              <w:rPr>
                <w:noProof/>
                <w:webHidden/>
              </w:rPr>
              <w:fldChar w:fldCharType="end"/>
            </w:r>
          </w:hyperlink>
        </w:p>
        <w:p w14:paraId="35C78527" w14:textId="77777777" w:rsidR="006F53C7" w:rsidRDefault="006F53C7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56" w:history="1">
            <w:r w:rsidRPr="00F97E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97E42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034F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57" w:history="1">
            <w:r w:rsidRPr="00F97E4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B4E1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58" w:history="1">
            <w:r w:rsidRPr="00F97E4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 xml:space="preserve">Historical Perspective </w:t>
            </w:r>
            <w:r w:rsidRPr="00F97E42">
              <w:rPr>
                <w:rStyle w:val="Hyperlink"/>
                <w:noProof/>
                <w:lang w:val="de-AT"/>
              </w:rPr>
              <w:t>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0B03" w14:textId="77777777" w:rsidR="006F53C7" w:rsidRDefault="006F53C7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59" w:history="1">
            <w:r w:rsidRPr="00F97E42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1B87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60" w:history="1">
            <w:r w:rsidRPr="00F97E4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Definition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CEAF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61" w:history="1">
            <w:r w:rsidRPr="00F97E4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C261" w14:textId="77777777" w:rsidR="006F53C7" w:rsidRDefault="006F53C7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62" w:history="1">
            <w:r w:rsidRPr="00F97E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97E42">
              <w:rPr>
                <w:rStyle w:val="Hyperlink"/>
                <w:noProof/>
              </w:rPr>
              <w:t>Monolithic and Microservice Architectures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BC90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63" w:history="1">
            <w:r w:rsidRPr="00F97E4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Cinema Seat Reservation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9D92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64" w:history="1">
            <w:r w:rsidRPr="00F97E4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9D2E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65" w:history="1">
            <w:r w:rsidRPr="00F97E42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CA34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66" w:history="1">
            <w:r w:rsidRPr="00F97E42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ED54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67" w:history="1">
            <w:r w:rsidRPr="00F97E42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9173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68" w:history="1">
            <w:r w:rsidRPr="00F97E4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Get showing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ABC4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69" w:history="1">
            <w:r w:rsidRPr="00F97E4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4083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0" w:history="1">
            <w:r w:rsidRPr="00F97E42">
              <w:rPr>
                <w:rStyle w:val="Hyperlink"/>
                <w:noProof/>
                <w:lang w:eastAsia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  <w:lang w:eastAsia="en-US"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D847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71" w:history="1">
            <w:r w:rsidRPr="00F97E4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EAD8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2" w:history="1">
            <w:r w:rsidRPr="00F97E42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Database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2C26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3" w:history="1">
            <w:r w:rsidRPr="00F97E42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72D1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4" w:history="1">
            <w:r w:rsidRPr="00F97E42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7A91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5" w:history="1">
            <w:r w:rsidRPr="00F97E42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Open API with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E0D1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6" w:history="1">
            <w:r w:rsidRPr="00F97E42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B174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7" w:history="1">
            <w:r w:rsidRPr="00F97E42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8EF9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78" w:history="1">
            <w:r w:rsidRPr="00F97E4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CC95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79" w:history="1">
            <w:r w:rsidRPr="00F97E42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Database Operations with Django Database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013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0" w:history="1">
            <w:r w:rsidRPr="00F97E42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Integrating Legacy Database in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7A9E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1" w:history="1">
            <w:r w:rsidRPr="00F97E42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BE56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2" w:history="1">
            <w:r w:rsidRPr="00F97E42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Forms and working with 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D942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3" w:history="1">
            <w:r w:rsidRPr="00F97E42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A806" w14:textId="77777777" w:rsidR="006F53C7" w:rsidRDefault="006F53C7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84" w:history="1">
            <w:r w:rsidRPr="00F97E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97E42">
              <w:rPr>
                <w:rStyle w:val="Hyperlink"/>
                <w:noProof/>
              </w:rPr>
              <w:t>Comparitive Advantages 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A8FF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85" w:history="1">
            <w:r w:rsidRPr="00F97E4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2F08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6" w:history="1">
            <w:r w:rsidRPr="00F97E42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0B11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7" w:history="1">
            <w:r w:rsidRPr="00F97E42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57C1" w14:textId="77777777" w:rsidR="006F53C7" w:rsidRDefault="006F53C7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835188" w:history="1">
            <w:r w:rsidRPr="00F97E4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5304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89" w:history="1">
            <w:r w:rsidRPr="00F97E42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9A5E" w14:textId="77777777" w:rsidR="006F53C7" w:rsidRDefault="006F53C7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835190" w:history="1">
            <w:r w:rsidRPr="00F97E42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F97E42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E0CB" w14:textId="77777777" w:rsidR="006F53C7" w:rsidRDefault="006F53C7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91" w:history="1">
            <w:r w:rsidRPr="00F97E4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97E4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7AA7" w14:textId="77777777" w:rsidR="006F53C7" w:rsidRDefault="006F53C7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835192" w:history="1">
            <w:r w:rsidRPr="00F97E4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97E4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472CE1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FC85E20" w14:textId="77777777" w:rsidR="00572A39" w:rsidRPr="00572A39" w:rsidRDefault="00572A39" w:rsidP="00472CE1"/>
    <w:p w14:paraId="4A4EF78D" w14:textId="4BE7AE44" w:rsidR="0004595B" w:rsidRPr="002024BB" w:rsidRDefault="00572A39" w:rsidP="002024BB">
      <w:pPr>
        <w:rPr>
          <w:rFonts w:asciiTheme="majorHAnsi" w:eastAsiaTheme="majorEastAsia" w:hAnsiTheme="majorHAnsi" w:cstheme="majorBidi"/>
          <w:noProof/>
          <w:sz w:val="32"/>
          <w:szCs w:val="28"/>
        </w:rPr>
        <w:sectPr w:rsidR="0004595B" w:rsidRPr="002024BB" w:rsidSect="00D73BBF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  <w:r>
        <w:rPr>
          <w:noProof/>
        </w:rPr>
        <w:br w:type="page"/>
      </w:r>
      <w:bookmarkStart w:id="2" w:name="_Ref502832958"/>
    </w:p>
    <w:p w14:paraId="2CD93FA5" w14:textId="06779D75" w:rsidR="00E25A0A" w:rsidRDefault="00292FC3" w:rsidP="00472CE1">
      <w:pPr>
        <w:pStyle w:val="Heading1"/>
        <w:numPr>
          <w:ilvl w:val="0"/>
          <w:numId w:val="4"/>
        </w:numPr>
        <w:rPr>
          <w:noProof/>
        </w:rPr>
      </w:pPr>
      <w:bookmarkStart w:id="3" w:name="_Toc502835155"/>
      <w:bookmarkEnd w:id="2"/>
      <w:r w:rsidRPr="003A13AF">
        <w:rPr>
          <w:noProof/>
        </w:rPr>
        <w:lastRenderedPageBreak/>
        <w:t>Introduction</w:t>
      </w:r>
      <w:bookmarkEnd w:id="3"/>
    </w:p>
    <w:p w14:paraId="45DB2FE6" w14:textId="77777777" w:rsidR="00BE08FD" w:rsidRPr="00BE08FD" w:rsidRDefault="00BE08FD" w:rsidP="00452373">
      <w:pPr>
        <w:pStyle w:val="Comment"/>
        <w:rPr>
          <w:lang w:val="de-AT"/>
        </w:rPr>
      </w:pPr>
      <w:r w:rsidRPr="00BE08FD">
        <w:rPr>
          <w:lang w:val="de-AT"/>
        </w:rPr>
        <w:t>{Text}</w:t>
      </w:r>
    </w:p>
    <w:p w14:paraId="3CF7EA0C" w14:textId="62C7BFBA" w:rsidR="00BE08FD" w:rsidRPr="00BE08FD" w:rsidRDefault="00BE08FD" w:rsidP="00452373">
      <w:pPr>
        <w:pStyle w:val="Comment"/>
      </w:pPr>
      <w:r>
        <w:br w:type="page"/>
      </w:r>
    </w:p>
    <w:p w14:paraId="11700A9C" w14:textId="1CDB15F5" w:rsidR="00391606" w:rsidRDefault="00A00498" w:rsidP="00391606">
      <w:pPr>
        <w:pStyle w:val="Heading1"/>
        <w:rPr>
          <w:noProof/>
        </w:rPr>
      </w:pPr>
      <w:bookmarkStart w:id="4" w:name="_Toc502835156"/>
      <w:r>
        <w:rPr>
          <w:noProof/>
        </w:rPr>
        <w:lastRenderedPageBreak/>
        <w:t>Monolithic A</w:t>
      </w:r>
      <w:r w:rsidR="00BA1DBD">
        <w:rPr>
          <w:noProof/>
        </w:rPr>
        <w:t>rchitecture</w:t>
      </w:r>
      <w:bookmarkEnd w:id="4"/>
    </w:p>
    <w:p w14:paraId="43496748" w14:textId="031F59BE" w:rsidR="00996E9A" w:rsidRPr="00996E9A" w:rsidRDefault="00996E9A" w:rsidP="00996E9A">
      <w:r>
        <w:t xml:space="preserve">Traditional, mainstream </w:t>
      </w:r>
      <w:proofErr w:type="spellStart"/>
      <w:r>
        <w:t>serverside</w:t>
      </w:r>
      <w:proofErr w:type="spellEnd"/>
      <w:r>
        <w:t xml:space="preserve"> development languages like C++, Java and Python offer ways to abstract a complex program into modules, breaking down the complexity. However, these languages are designed for the creation of </w:t>
      </w:r>
      <w:r w:rsidRPr="00391606">
        <w:t>single executable artefacts,</w:t>
      </w:r>
      <w:r>
        <w:t xml:space="preserve"> also called monoliths which depend on the same reco</w:t>
      </w:r>
      <w:r w:rsidR="00A8178C">
        <w:t>urses (memory, database, files) and that</w:t>
      </w:r>
      <w:r>
        <w:t xml:space="preserve"> means that they cannot be executed independently</w:t>
      </w:r>
      <w:r w:rsidR="00D024E5">
        <w:t xml:space="preserve"> </w:t>
      </w:r>
      <w:sdt>
        <w:sdtPr>
          <w:id w:val="982276604"/>
          <w:citation/>
        </w:sdtPr>
        <w:sdtContent>
          <w:r w:rsidR="00D024E5">
            <w:fldChar w:fldCharType="begin"/>
          </w:r>
          <w:r w:rsidR="00D024E5" w:rsidRPr="00D024E5">
            <w:instrText xml:space="preserve"> CITATION Nic17 \l 3079 </w:instrText>
          </w:r>
          <w:r w:rsidR="00D024E5">
            <w:fldChar w:fldCharType="separate"/>
          </w:r>
          <w:r w:rsidR="006E33C6" w:rsidRPr="006E33C6">
            <w:rPr>
              <w:noProof/>
            </w:rPr>
            <w:t>[1]</w:t>
          </w:r>
          <w:r w:rsidR="00D024E5">
            <w:fldChar w:fldCharType="end"/>
          </w:r>
        </w:sdtContent>
      </w:sdt>
      <w:r w:rsidR="00FD64FA">
        <w:t>.</w:t>
      </w:r>
    </w:p>
    <w:p w14:paraId="6B4F4DD9" w14:textId="52261DF9" w:rsidR="00391606" w:rsidRPr="00391606" w:rsidRDefault="005857EF" w:rsidP="00391606">
      <w:pPr>
        <w:pStyle w:val="Heading2"/>
        <w:rPr>
          <w:noProof/>
        </w:rPr>
      </w:pPr>
      <w:bookmarkStart w:id="5" w:name="_Toc502835157"/>
      <w:r>
        <w:rPr>
          <w:noProof/>
        </w:rPr>
        <w:t>Definitio</w:t>
      </w:r>
      <w:r w:rsidR="00391606">
        <w:rPr>
          <w:noProof/>
        </w:rPr>
        <w:t>n</w:t>
      </w:r>
      <w:bookmarkEnd w:id="5"/>
    </w:p>
    <w:p w14:paraId="6311830B" w14:textId="37085094" w:rsidR="00B601FC" w:rsidRDefault="00F417ED" w:rsidP="00472CE1">
      <w:pPr>
        <w:rPr>
          <w:noProof/>
        </w:rPr>
      </w:pPr>
      <w:r>
        <w:rPr>
          <w:noProof/>
        </w:rPr>
        <w:t>M</w:t>
      </w:r>
      <w:r w:rsidR="00092E37">
        <w:rPr>
          <w:noProof/>
        </w:rPr>
        <w:t>onolithic a</w:t>
      </w:r>
      <w:r w:rsidR="00B96316">
        <w:rPr>
          <w:noProof/>
        </w:rPr>
        <w:t>rchitecture</w:t>
      </w:r>
      <w:r w:rsidR="00391606">
        <w:rPr>
          <w:noProof/>
        </w:rPr>
        <w:t>, architecture using monoliths,</w:t>
      </w:r>
      <w:r w:rsidR="00B96316">
        <w:rPr>
          <w:noProof/>
        </w:rPr>
        <w:t xml:space="preserve"> </w:t>
      </w:r>
      <w:r w:rsidR="00655071">
        <w:rPr>
          <w:noProof/>
        </w:rPr>
        <w:t xml:space="preserve">in general describes software </w:t>
      </w:r>
      <w:r w:rsidR="00391606">
        <w:rPr>
          <w:noProof/>
        </w:rPr>
        <w:t>whose module</w:t>
      </w:r>
      <w:r w:rsidR="00057E9F">
        <w:rPr>
          <w:noProof/>
        </w:rPr>
        <w:t xml:space="preserve">s cannot be executed seperately </w:t>
      </w:r>
      <w:sdt>
        <w:sdtPr>
          <w:rPr>
            <w:noProof/>
          </w:rPr>
          <w:id w:val="-897741128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Nic17 \l 3079 </w:instrText>
          </w:r>
          <w:r w:rsidR="00D024E5">
            <w:rPr>
              <w:noProof/>
            </w:rPr>
            <w:fldChar w:fldCharType="separate"/>
          </w:r>
          <w:r w:rsidR="006E33C6" w:rsidRPr="006E33C6">
            <w:rPr>
              <w:noProof/>
            </w:rPr>
            <w:t>[1]</w:t>
          </w:r>
          <w:r w:rsidR="00D024E5">
            <w:rPr>
              <w:noProof/>
            </w:rPr>
            <w:fldChar w:fldCharType="end"/>
          </w:r>
        </w:sdtContent>
      </w:sdt>
      <w:r w:rsidR="00057E9F">
        <w:rPr>
          <w:noProof/>
        </w:rPr>
        <w:t>.</w:t>
      </w:r>
      <w:r w:rsidR="00B516AD">
        <w:rPr>
          <w:noProof/>
        </w:rPr>
        <w:t xml:space="preserve"> As the</w:t>
      </w:r>
      <w:r w:rsidR="00FD64FA">
        <w:rPr>
          <w:noProof/>
        </w:rPr>
        <w:t xml:space="preserve"> </w:t>
      </w:r>
      <w:r w:rsidR="00B516AD">
        <w:rPr>
          <w:noProof/>
        </w:rPr>
        <w:t>adjective</w:t>
      </w:r>
      <w:r w:rsidR="00390D6A">
        <w:rPr>
          <w:noProof/>
        </w:rPr>
        <w:t xml:space="preserve"> monolith</w:t>
      </w:r>
      <w:r w:rsidR="00B516AD">
        <w:rPr>
          <w:noProof/>
        </w:rPr>
        <w:t>ic</w:t>
      </w:r>
      <w:r w:rsidR="00390D6A">
        <w:rPr>
          <w:noProof/>
        </w:rPr>
        <w:t xml:space="preserve">, which </w:t>
      </w:r>
      <w:r w:rsidR="00391E8D">
        <w:rPr>
          <w:noProof/>
        </w:rPr>
        <w:t>describes somet</w:t>
      </w:r>
      <w:r w:rsidR="00B516AD">
        <w:rPr>
          <w:noProof/>
        </w:rPr>
        <w:t>hing</w:t>
      </w:r>
      <w:r w:rsidR="00391E8D">
        <w:rPr>
          <w:noProof/>
        </w:rPr>
        <w:t xml:space="preserve"> which is</w:t>
      </w:r>
      <w:r w:rsidR="00B516AD">
        <w:rPr>
          <w:noProof/>
        </w:rPr>
        <w:t xml:space="preserve"> </w:t>
      </w:r>
      <w:r w:rsidR="00390D6A">
        <w:rPr>
          <w:noProof/>
        </w:rPr>
        <w:t>“</w:t>
      </w:r>
      <w:r w:rsidR="00B516AD" w:rsidRPr="00B516AD">
        <w:rPr>
          <w:noProof/>
        </w:rPr>
        <w:t>cast as a single piece</w:t>
      </w:r>
      <w:r w:rsidR="00390D6A">
        <w:rPr>
          <w:noProof/>
        </w:rPr>
        <w:t xml:space="preserve">” </w:t>
      </w:r>
      <w:sdt>
        <w:sdtPr>
          <w:rPr>
            <w:noProof/>
          </w:rPr>
          <w:id w:val="-79214444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Mer17 \l 3079 </w:instrText>
          </w:r>
          <w:r w:rsidR="00D024E5">
            <w:rPr>
              <w:noProof/>
            </w:rPr>
            <w:fldChar w:fldCharType="separate"/>
          </w:r>
          <w:r w:rsidR="006E33C6" w:rsidRPr="006E33C6">
            <w:rPr>
              <w:noProof/>
            </w:rPr>
            <w:t>[2]</w:t>
          </w:r>
          <w:r w:rsidR="00D024E5">
            <w:rPr>
              <w:noProof/>
            </w:rPr>
            <w:fldChar w:fldCharType="end"/>
          </w:r>
        </w:sdtContent>
      </w:sdt>
      <w:r w:rsidR="00D024E5">
        <w:rPr>
          <w:noProof/>
        </w:rPr>
        <w:t xml:space="preserve"> </w:t>
      </w:r>
      <w:r w:rsidR="00390D6A">
        <w:rPr>
          <w:noProof/>
        </w:rPr>
        <w:t>implies it is</w:t>
      </w:r>
      <w:r w:rsidR="00B516AD">
        <w:rPr>
          <w:noProof/>
        </w:rPr>
        <w:t xml:space="preserve"> all one </w:t>
      </w:r>
      <w:r w:rsidR="00391E8D">
        <w:rPr>
          <w:noProof/>
        </w:rPr>
        <w:t>entity</w:t>
      </w:r>
      <w:r w:rsidR="00390D6A">
        <w:rPr>
          <w:noProof/>
        </w:rPr>
        <w:t xml:space="preserve">. </w:t>
      </w:r>
      <w:r w:rsidR="003850DF">
        <w:rPr>
          <w:noProof/>
        </w:rPr>
        <w:t>S</w:t>
      </w:r>
      <w:r w:rsidR="00655071">
        <w:rPr>
          <w:noProof/>
        </w:rPr>
        <w:t>imilarly</w:t>
      </w:r>
      <w:r w:rsidR="003850DF">
        <w:rPr>
          <w:noProof/>
        </w:rPr>
        <w:t xml:space="preserve">, in </w:t>
      </w:r>
      <w:r w:rsidR="00B96316">
        <w:rPr>
          <w:noProof/>
        </w:rPr>
        <w:t>w</w:t>
      </w:r>
      <w:r w:rsidR="00572A39">
        <w:rPr>
          <w:noProof/>
        </w:rPr>
        <w:t xml:space="preserve">ebdevelopment </w:t>
      </w:r>
      <w:r w:rsidR="00655071">
        <w:rPr>
          <w:noProof/>
        </w:rPr>
        <w:t xml:space="preserve">terms it </w:t>
      </w:r>
      <w:r w:rsidR="00572A39">
        <w:rPr>
          <w:noProof/>
        </w:rPr>
        <w:t xml:space="preserve">referes to a </w:t>
      </w:r>
      <w:r w:rsidR="006B42CF">
        <w:rPr>
          <w:noProof/>
        </w:rPr>
        <w:t>model for the d</w:t>
      </w:r>
      <w:r w:rsidR="00B96316">
        <w:rPr>
          <w:noProof/>
        </w:rPr>
        <w:t>esign of software in which the a</w:t>
      </w:r>
      <w:r w:rsidR="006B42CF">
        <w:rPr>
          <w:noProof/>
        </w:rPr>
        <w:t xml:space="preserve">pplication is </w:t>
      </w:r>
      <w:r w:rsidR="003850DF">
        <w:rPr>
          <w:noProof/>
        </w:rPr>
        <w:t>composed</w:t>
      </w:r>
      <w:r w:rsidR="006B42CF">
        <w:rPr>
          <w:noProof/>
        </w:rPr>
        <w:t xml:space="preserve"> all in one piece. </w:t>
      </w:r>
      <w:r w:rsidR="00655071">
        <w:rPr>
          <w:noProof/>
        </w:rPr>
        <w:t xml:space="preserve">The UI is </w:t>
      </w:r>
      <w:r w:rsidR="00920B31">
        <w:rPr>
          <w:noProof/>
        </w:rPr>
        <w:t>generate</w:t>
      </w:r>
      <w:r w:rsidR="00920B31" w:rsidRPr="00C74FD3">
        <w:t>d as</w:t>
      </w:r>
      <w:r w:rsidR="00391E8D">
        <w:t xml:space="preserve"> a so called “v</w:t>
      </w:r>
      <w:r w:rsidR="003850DF" w:rsidRPr="00C74FD3">
        <w:t xml:space="preserve">iew” </w:t>
      </w:r>
      <w:r w:rsidR="00655071" w:rsidRPr="00C74FD3">
        <w:t>on the server and sent out finished in one piece to the user.</w:t>
      </w:r>
      <w:r w:rsidR="00390D6A">
        <w:t xml:space="preserve"> </w:t>
      </w:r>
      <w:r w:rsidR="00655071" w:rsidRPr="00C74FD3">
        <w:t xml:space="preserve"> </w:t>
      </w:r>
      <w:r w:rsidR="00920B31" w:rsidRPr="00C74FD3">
        <w:t>Typical</w:t>
      </w:r>
      <w:r w:rsidR="00920B31">
        <w:t>l</w:t>
      </w:r>
      <w:r w:rsidR="00920B31" w:rsidRPr="00C74FD3">
        <w:t>y,</w:t>
      </w:r>
      <w:r w:rsidR="00B601FC" w:rsidRPr="00C74FD3">
        <w:t xml:space="preserve"> the components are </w:t>
      </w:r>
      <w:r w:rsidR="00920B31" w:rsidRPr="00C74FD3">
        <w:t>interconnected</w:t>
      </w:r>
      <w:r w:rsidR="00B601FC" w:rsidRPr="00C74FD3">
        <w:t xml:space="preserve"> and </w:t>
      </w:r>
      <w:r w:rsidR="00390D6A">
        <w:t xml:space="preserve">again </w:t>
      </w:r>
      <w:r w:rsidR="00B601FC" w:rsidRPr="00C74FD3">
        <w:t xml:space="preserve">all of these components need to be present for code </w:t>
      </w:r>
      <w:r w:rsidR="00B601FC" w:rsidRPr="00B601FC">
        <w:rPr>
          <w:noProof/>
        </w:rPr>
        <w:t>to be execute</w:t>
      </w:r>
      <w:r w:rsidR="00057E9F">
        <w:rPr>
          <w:noProof/>
        </w:rPr>
        <w:t xml:space="preserve">d or compiled </w:t>
      </w:r>
      <w:sdt>
        <w:sdtPr>
          <w:rPr>
            <w:noProof/>
          </w:rPr>
          <w:id w:val="-1794278703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Wro98 \l 3079 </w:instrText>
          </w:r>
          <w:r w:rsidR="00D024E5">
            <w:rPr>
              <w:noProof/>
            </w:rPr>
            <w:fldChar w:fldCharType="separate"/>
          </w:r>
          <w:r w:rsidR="006E33C6" w:rsidRPr="006E33C6">
            <w:rPr>
              <w:noProof/>
            </w:rPr>
            <w:t>[3]</w:t>
          </w:r>
          <w:r w:rsidR="00D024E5">
            <w:rPr>
              <w:noProof/>
            </w:rPr>
            <w:fldChar w:fldCharType="end"/>
          </w:r>
        </w:sdtContent>
      </w:sdt>
      <w:sdt>
        <w:sdtPr>
          <w:rPr>
            <w:noProof/>
          </w:rPr>
          <w:id w:val="-421799879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Rou16 \l 3079 </w:instrText>
          </w:r>
          <w:r w:rsidR="00D024E5">
            <w:rPr>
              <w:noProof/>
            </w:rPr>
            <w:fldChar w:fldCharType="separate"/>
          </w:r>
          <w:r w:rsidR="006E33C6">
            <w:rPr>
              <w:noProof/>
            </w:rPr>
            <w:t xml:space="preserve"> </w:t>
          </w:r>
          <w:r w:rsidR="006E33C6" w:rsidRPr="006E33C6">
            <w:rPr>
              <w:noProof/>
            </w:rPr>
            <w:t>[4]</w:t>
          </w:r>
          <w:r w:rsidR="00D024E5">
            <w:rPr>
              <w:noProof/>
            </w:rPr>
            <w:fldChar w:fldCharType="end"/>
          </w:r>
        </w:sdtContent>
      </w:sdt>
      <w:r w:rsidR="00057E9F">
        <w:rPr>
          <w:noProof/>
        </w:rPr>
        <w:t>.</w:t>
      </w:r>
    </w:p>
    <w:p w14:paraId="6138ADB7" w14:textId="77777777" w:rsidR="00057E9F" w:rsidRDefault="00057E9F" w:rsidP="00472CE1">
      <w:pPr>
        <w:rPr>
          <w:noProof/>
        </w:rPr>
      </w:pPr>
    </w:p>
    <w:p w14:paraId="566D1CEC" w14:textId="3C529BAE" w:rsidR="00057E9F" w:rsidRDefault="0096611D" w:rsidP="00472CE1">
      <w:pPr>
        <w:rPr>
          <w:noProof/>
        </w:rPr>
      </w:pPr>
      <w:r w:rsidRPr="0096611D">
        <w:rPr>
          <w:noProof/>
        </w:rPr>
        <w:drawing>
          <wp:inline distT="0" distB="0" distL="0" distR="0" wp14:anchorId="482B31DC" wp14:editId="2B772621">
            <wp:extent cx="5399405" cy="3037205"/>
            <wp:effectExtent l="0" t="0" r="1079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470" w14:textId="435E7B5B" w:rsidR="00C807A7" w:rsidRPr="00092E37" w:rsidRDefault="008F1838" w:rsidP="00472CE1">
      <w:pPr>
        <w:rPr>
          <w:noProof/>
        </w:rPr>
      </w:pPr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DF0A3C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, </w:t>
      </w:r>
      <w:r>
        <w:rPr>
          <w:noProof/>
        </w:rPr>
        <w:fldChar w:fldCharType="begin"/>
      </w:r>
      <w:r>
        <w:rPr>
          <w:noProof/>
        </w:rPr>
        <w:instrText xml:space="preserve">  </w:instrText>
      </w:r>
      <w:r>
        <w:rPr>
          <w:noProof/>
        </w:rPr>
        <w:fldChar w:fldCharType="end"/>
      </w:r>
      <w:r w:rsidR="00A503B1">
        <w:rPr>
          <w:noProof/>
        </w:rPr>
        <w:t xml:space="preserve">Possible structure </w:t>
      </w:r>
      <w:r w:rsidR="0096611D">
        <w:rPr>
          <w:noProof/>
        </w:rPr>
        <w:t xml:space="preserve">of a </w:t>
      </w:r>
      <w:r w:rsidR="00A503B1">
        <w:rPr>
          <w:noProof/>
        </w:rPr>
        <w:t xml:space="preserve">basic </w:t>
      </w:r>
      <w:r w:rsidR="0096611D">
        <w:rPr>
          <w:noProof/>
        </w:rPr>
        <w:t>monolithic web application</w:t>
      </w:r>
      <w:r w:rsidR="00D024E5">
        <w:rPr>
          <w:noProof/>
        </w:rPr>
        <w:t xml:space="preserve"> </w:t>
      </w:r>
      <w:sdt>
        <w:sdtPr>
          <w:rPr>
            <w:noProof/>
          </w:rPr>
          <w:id w:val="-1589370761"/>
          <w:citation/>
        </w:sdtPr>
        <w:sdtContent>
          <w:r w:rsidR="00D024E5">
            <w:rPr>
              <w:noProof/>
            </w:rPr>
            <w:fldChar w:fldCharType="begin"/>
          </w:r>
          <w:r w:rsidR="00D024E5" w:rsidRPr="00D024E5">
            <w:rPr>
              <w:noProof/>
            </w:rPr>
            <w:instrText xml:space="preserve"> CITATION Rob14 \l 3079 </w:instrText>
          </w:r>
          <w:r w:rsidR="00D024E5">
            <w:rPr>
              <w:noProof/>
            </w:rPr>
            <w:fldChar w:fldCharType="separate"/>
          </w:r>
          <w:r w:rsidR="006E33C6" w:rsidRPr="006E33C6">
            <w:rPr>
              <w:noProof/>
            </w:rPr>
            <w:t>[5]</w:t>
          </w:r>
          <w:r w:rsidR="00D024E5">
            <w:rPr>
              <w:noProof/>
            </w:rPr>
            <w:fldChar w:fldCharType="end"/>
          </w:r>
        </w:sdtContent>
      </w:sdt>
    </w:p>
    <w:p w14:paraId="42D8DBC4" w14:textId="5DC370E5" w:rsidR="005857EF" w:rsidRDefault="005857EF" w:rsidP="00472CE1">
      <w:pPr>
        <w:pStyle w:val="Heading2"/>
        <w:rPr>
          <w:noProof/>
        </w:rPr>
      </w:pPr>
      <w:bookmarkStart w:id="6" w:name="_Toc502835158"/>
      <w:r>
        <w:rPr>
          <w:noProof/>
        </w:rPr>
        <w:t>Historical Perspective</w:t>
      </w:r>
      <w:r w:rsidR="008B2F35">
        <w:rPr>
          <w:noProof/>
        </w:rPr>
        <w:t xml:space="preserve"> </w:t>
      </w:r>
      <w:sdt>
        <w:sdtPr>
          <w:rPr>
            <w:noProof/>
          </w:rPr>
          <w:id w:val="1689636459"/>
          <w:citation/>
        </w:sdtPr>
        <w:sdtContent>
          <w:r w:rsidR="008B2F35">
            <w:rPr>
              <w:noProof/>
            </w:rPr>
            <w:fldChar w:fldCharType="begin"/>
          </w:r>
          <w:r w:rsidR="008B2F35">
            <w:rPr>
              <w:noProof/>
              <w:lang w:val="de-AT"/>
            </w:rPr>
            <w:instrText xml:space="preserve"> CITATION Nic17 \l 3079 </w:instrText>
          </w:r>
          <w:r w:rsidR="008B2F35">
            <w:rPr>
              <w:noProof/>
            </w:rPr>
            <w:fldChar w:fldCharType="separate"/>
          </w:r>
          <w:r w:rsidR="006E33C6" w:rsidRPr="006E33C6">
            <w:rPr>
              <w:noProof/>
              <w:lang w:val="de-AT"/>
            </w:rPr>
            <w:t>[1]</w:t>
          </w:r>
          <w:r w:rsidR="008B2F35">
            <w:rPr>
              <w:noProof/>
            </w:rPr>
            <w:fldChar w:fldCharType="end"/>
          </w:r>
        </w:sdtContent>
      </w:sdt>
      <w:bookmarkEnd w:id="6"/>
    </w:p>
    <w:p w14:paraId="36F75C5D" w14:textId="02EFFC76" w:rsidR="002C0E88" w:rsidRDefault="00092E37" w:rsidP="00CA6AC1">
      <w:pPr>
        <w:rPr>
          <w:noProof/>
        </w:rPr>
      </w:pPr>
      <w:r w:rsidRPr="0005227A">
        <w:rPr>
          <w:noProof/>
        </w:rPr>
        <w:t xml:space="preserve">The </w:t>
      </w:r>
      <w:r w:rsidR="002C0E88">
        <w:rPr>
          <w:noProof/>
        </w:rPr>
        <w:t>development of large-scale applications</w:t>
      </w:r>
      <w:r w:rsidR="00333F7A" w:rsidRPr="0005227A">
        <w:rPr>
          <w:noProof/>
        </w:rPr>
        <w:t xml:space="preserve"> </w:t>
      </w:r>
      <w:r w:rsidR="002C0E88">
        <w:rPr>
          <w:noProof/>
        </w:rPr>
        <w:t>in the early 6</w:t>
      </w:r>
      <w:r w:rsidR="00333F7A" w:rsidRPr="0005227A">
        <w:rPr>
          <w:noProof/>
        </w:rPr>
        <w:t>0’s up</w:t>
      </w:r>
      <w:r w:rsidR="003F6C8E" w:rsidRPr="0005227A">
        <w:rPr>
          <w:noProof/>
        </w:rPr>
        <w:t xml:space="preserve"> to </w:t>
      </w:r>
      <w:r w:rsidR="002F67F4" w:rsidRPr="0005227A">
        <w:rPr>
          <w:rFonts w:eastAsia="Times New Roman"/>
          <w:color w:val="222222"/>
          <w:shd w:val="clear" w:color="auto" w:fill="FFFFFF"/>
        </w:rPr>
        <w:t>the 70’s</w:t>
      </w:r>
      <w:r w:rsidR="003F6C8E" w:rsidRPr="0005227A">
        <w:rPr>
          <w:rFonts w:eastAsia="Times New Roman"/>
        </w:rPr>
        <w:t xml:space="preserve"> </w:t>
      </w:r>
      <w:r w:rsidR="002C0E88">
        <w:rPr>
          <w:noProof/>
        </w:rPr>
        <w:t>lead to the first problems and confrontations with Software design and it’s implications on the development process</w:t>
      </w:r>
      <w:r w:rsidR="002D41AF">
        <w:rPr>
          <w:noProof/>
        </w:rPr>
        <w:t xml:space="preserve">. In the 1980s references to software design dtarted to appear in research but a solid foundation of the topic </w:t>
      </w:r>
      <w:r w:rsidR="00DB3ACD">
        <w:rPr>
          <w:noProof/>
        </w:rPr>
        <w:t xml:space="preserve">was only established </w:t>
      </w:r>
      <w:r w:rsidR="002D41AF" w:rsidRPr="002D41AF">
        <w:rPr>
          <w:noProof/>
        </w:rPr>
        <w:t>by Perry and Wolf</w:t>
      </w:r>
      <w:r w:rsidR="002D41AF">
        <w:rPr>
          <w:noProof/>
        </w:rPr>
        <w:t xml:space="preserve"> </w:t>
      </w:r>
      <w:r w:rsidR="00DB3ACD">
        <w:rPr>
          <w:noProof/>
        </w:rPr>
        <w:t>in their 1992 book “</w:t>
      </w:r>
      <w:r w:rsidR="00DB3ACD" w:rsidRPr="00DB3ACD">
        <w:rPr>
          <w:noProof/>
        </w:rPr>
        <w:t>Foundations for the study of software architecture.</w:t>
      </w:r>
      <w:r w:rsidR="00DB3ACD">
        <w:rPr>
          <w:noProof/>
        </w:rPr>
        <w:t>”</w:t>
      </w:r>
      <w:r w:rsidR="00B46087">
        <w:rPr>
          <w:noProof/>
        </w:rPr>
        <w:t>.</w:t>
      </w:r>
      <w:r w:rsidR="00F5650C">
        <w:rPr>
          <w:noProof/>
        </w:rPr>
        <w:t xml:space="preserve"> </w:t>
      </w:r>
      <w:r w:rsidR="00C52B29" w:rsidRPr="00C52B29">
        <w:rPr>
          <w:noProof/>
        </w:rPr>
        <w:t xml:space="preserve">The advent and diffusion of object-orientation, starting from the 1980s and in particular in the 1990s, brought its own contribution to the </w:t>
      </w:r>
      <w:r w:rsidR="00C52B29">
        <w:rPr>
          <w:noProof/>
        </w:rPr>
        <w:t xml:space="preserve">field of Software Architecture. </w:t>
      </w:r>
      <w:r w:rsidR="00741E60">
        <w:rPr>
          <w:noProof/>
        </w:rPr>
        <w:t>A</w:t>
      </w:r>
      <w:r w:rsidR="00741E60" w:rsidRPr="00741E60">
        <w:rPr>
          <w:noProof/>
        </w:rPr>
        <w:t xml:space="preserve"> typical example of an architectural design pattern in object-oriented programming is the Model-View-</w:t>
      </w:r>
      <w:r w:rsidR="00741E60">
        <w:rPr>
          <w:noProof/>
        </w:rPr>
        <w:lastRenderedPageBreak/>
        <w:t>Controller (MVC)</w:t>
      </w:r>
      <w:r w:rsidR="00741E60" w:rsidRPr="00741E60">
        <w:rPr>
          <w:noProof/>
        </w:rPr>
        <w:t xml:space="preserve">, which </w:t>
      </w:r>
      <w:r w:rsidR="00741E60">
        <w:rPr>
          <w:noProof/>
        </w:rPr>
        <w:t>I have used in the development of the cinema reservation application [§</w:t>
      </w:r>
      <w:r w:rsidR="00741E60">
        <w:rPr>
          <w:noProof/>
        </w:rPr>
        <w:fldChar w:fldCharType="begin"/>
      </w:r>
      <w:r w:rsidR="00741E60">
        <w:rPr>
          <w:noProof/>
        </w:rPr>
        <w:instrText xml:space="preserve"> REF _Ref502833686 \r \h </w:instrText>
      </w:r>
      <w:r w:rsidR="00741E60">
        <w:rPr>
          <w:noProof/>
        </w:rPr>
      </w:r>
      <w:r w:rsidR="00741E60">
        <w:rPr>
          <w:noProof/>
        </w:rPr>
        <w:fldChar w:fldCharType="separate"/>
      </w:r>
      <w:r w:rsidR="00DF0A3C">
        <w:rPr>
          <w:noProof/>
        </w:rPr>
        <w:t>3.4</w:t>
      </w:r>
      <w:r w:rsidR="00741E60">
        <w:rPr>
          <w:noProof/>
        </w:rPr>
        <w:fldChar w:fldCharType="end"/>
      </w:r>
      <w:r w:rsidR="00741E60">
        <w:rPr>
          <w:noProof/>
        </w:rPr>
        <w:t xml:space="preserve"> </w:t>
      </w:r>
      <w:r w:rsidR="0072657E">
        <w:rPr>
          <w:noProof/>
        </w:rPr>
        <w:t>] and is visualized in the image above.</w:t>
      </w:r>
    </w:p>
    <w:p w14:paraId="24810389" w14:textId="186FB1DA" w:rsidR="00BA1DBD" w:rsidRDefault="00BA1DBD" w:rsidP="002D41AF">
      <w:pPr>
        <w:pStyle w:val="Heading1"/>
        <w:numPr>
          <w:ilvl w:val="0"/>
          <w:numId w:val="0"/>
        </w:numPr>
        <w:rPr>
          <w:noProof/>
        </w:rPr>
      </w:pPr>
      <w:bookmarkStart w:id="7" w:name="_Toc502835159"/>
      <w:r>
        <w:rPr>
          <w:noProof/>
        </w:rPr>
        <w:t>Microservices Architecture</w:t>
      </w:r>
      <w:bookmarkEnd w:id="7"/>
    </w:p>
    <w:p w14:paraId="7FDB03D5" w14:textId="213EEFF8" w:rsidR="00444382" w:rsidRPr="00444382" w:rsidRDefault="00444382" w:rsidP="00444382">
      <w:proofErr w:type="spellStart"/>
      <w:r>
        <w:t>Microservice</w:t>
      </w:r>
      <w:proofErr w:type="spellEnd"/>
      <w:r>
        <w:t xml:space="preserve"> architecture</w:t>
      </w:r>
      <w:r w:rsidR="000772E3">
        <w:t xml:space="preserve"> is software design philosophy which</w:t>
      </w:r>
      <w:r>
        <w:t xml:space="preserve"> describes the</w:t>
      </w:r>
      <w:r w:rsidR="000772E3">
        <w:t xml:space="preserve"> logical structure </w:t>
      </w:r>
      <w:r>
        <w:t xml:space="preserve">of a software application </w:t>
      </w:r>
      <w:r w:rsidR="000772E3">
        <w:t>consisting</w:t>
      </w:r>
      <w:r>
        <w:t xml:space="preserve"> of </w:t>
      </w:r>
      <w:proofErr w:type="spellStart"/>
      <w:r>
        <w:t>microservices</w:t>
      </w:r>
      <w:proofErr w:type="spellEnd"/>
      <w:r w:rsidR="000772E3">
        <w:t>.</w:t>
      </w:r>
    </w:p>
    <w:p w14:paraId="37137396" w14:textId="7CC645D4" w:rsidR="00852EBF" w:rsidRDefault="005857EF" w:rsidP="00472CE1">
      <w:pPr>
        <w:pStyle w:val="Heading2"/>
        <w:rPr>
          <w:noProof/>
        </w:rPr>
      </w:pPr>
      <w:bookmarkStart w:id="8" w:name="_Toc502835160"/>
      <w:r>
        <w:rPr>
          <w:noProof/>
        </w:rPr>
        <w:t>Definitio</w:t>
      </w:r>
      <w:r w:rsidR="00057E9F">
        <w:rPr>
          <w:noProof/>
        </w:rPr>
        <w:t>n</w:t>
      </w:r>
      <w:r w:rsidR="00444382">
        <w:rPr>
          <w:noProof/>
        </w:rPr>
        <w:t xml:space="preserve"> Microservices</w:t>
      </w:r>
      <w:bookmarkEnd w:id="8"/>
    </w:p>
    <w:p w14:paraId="3145B76B" w14:textId="0433A941" w:rsidR="00444382" w:rsidRDefault="00444382" w:rsidP="00444382">
      <w:proofErr w:type="spellStart"/>
      <w:r>
        <w:t>Microservices</w:t>
      </w:r>
      <w:proofErr w:type="spellEnd"/>
      <w:r>
        <w:t xml:space="preserve"> are modular, loosely coupled components which are lightweight and simple. They should take an input and give back a predictable output. How it calculates the output shouldn’t matter, in other words the programming language, the design and the calculations of the service should be replaceable but with a consistent output. </w:t>
      </w:r>
      <w:sdt>
        <w:sdtPr>
          <w:id w:val="-1994944108"/>
          <w:citation/>
        </w:sdtPr>
        <w:sdtContent>
          <w:r>
            <w:fldChar w:fldCharType="begin"/>
          </w:r>
          <w:r>
            <w:rPr>
              <w:lang w:val="de-AT"/>
            </w:rPr>
            <w:instrText xml:space="preserve"> CITATION Ebe17 \l 3079 </w:instrText>
          </w:r>
          <w:r>
            <w:fldChar w:fldCharType="separate"/>
          </w:r>
          <w:r w:rsidR="006E33C6" w:rsidRPr="006E33C6">
            <w:rPr>
              <w:noProof/>
              <w:lang w:val="de-AT"/>
            </w:rPr>
            <w:t>[6]</w:t>
          </w:r>
          <w:r>
            <w:fldChar w:fldCharType="end"/>
          </w:r>
        </w:sdtContent>
      </w:sdt>
    </w:p>
    <w:p w14:paraId="30F78731" w14:textId="55C75DA6" w:rsidR="00A14CE2" w:rsidRDefault="00E90917" w:rsidP="00444382">
      <w:r w:rsidRPr="00E90917">
        <w:drawing>
          <wp:inline distT="0" distB="0" distL="0" distR="0" wp14:anchorId="5C608504" wp14:editId="74BE0AF1">
            <wp:extent cx="5399405" cy="3037205"/>
            <wp:effectExtent l="0" t="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ABC" w14:textId="325E0642" w:rsidR="00A14CE2" w:rsidRDefault="008F1838" w:rsidP="00444382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DF0A3C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, </w:t>
      </w:r>
      <w:r w:rsidR="00A14CE2">
        <w:t>Example</w:t>
      </w:r>
      <w:r w:rsidR="00F5650C">
        <w:t xml:space="preserve"> of a simple applications consisting of </w:t>
      </w:r>
      <w:proofErr w:type="spellStart"/>
      <w:r w:rsidR="00F5650C">
        <w:t>m</w:t>
      </w:r>
      <w:r w:rsidR="00A14CE2">
        <w:t>icroservice</w:t>
      </w:r>
      <w:r w:rsidR="00F5650C">
        <w:t>s</w:t>
      </w:r>
      <w:proofErr w:type="spellEnd"/>
      <w:sdt>
        <w:sdtPr>
          <w:id w:val="453144818"/>
          <w:citation/>
        </w:sdtPr>
        <w:sdtContent>
          <w:r w:rsidR="00DC4006">
            <w:fldChar w:fldCharType="begin"/>
          </w:r>
          <w:r w:rsidR="00DC4006" w:rsidRPr="00F5650C">
            <w:instrText xml:space="preserve"> CITATION Nic17 \l 3079 </w:instrText>
          </w:r>
          <w:r w:rsidR="00DC4006">
            <w:fldChar w:fldCharType="separate"/>
          </w:r>
          <w:r w:rsidR="006E33C6">
            <w:rPr>
              <w:noProof/>
            </w:rPr>
            <w:t xml:space="preserve"> </w:t>
          </w:r>
          <w:r w:rsidR="006E33C6" w:rsidRPr="006E33C6">
            <w:rPr>
              <w:noProof/>
            </w:rPr>
            <w:t>[1]</w:t>
          </w:r>
          <w:r w:rsidR="00DC4006">
            <w:fldChar w:fldCharType="end"/>
          </w:r>
        </w:sdtContent>
      </w:sdt>
    </w:p>
    <w:p w14:paraId="5A9A5F22" w14:textId="77777777" w:rsidR="00444382" w:rsidRPr="00444382" w:rsidRDefault="00444382" w:rsidP="00444382"/>
    <w:p w14:paraId="0977AE60" w14:textId="2E392046" w:rsidR="00ED798D" w:rsidRPr="00ED798D" w:rsidRDefault="00C33670" w:rsidP="00472CE1">
      <w:r>
        <w:t xml:space="preserve">Consider as an example a </w:t>
      </w:r>
      <w:proofErr w:type="spellStart"/>
      <w:r>
        <w:t>microservice</w:t>
      </w:r>
      <w:proofErr w:type="spellEnd"/>
      <w:r>
        <w:t xml:space="preserve"> which solves equation</w:t>
      </w:r>
      <w:r w:rsidR="003E2522">
        <w:t>s</w:t>
      </w:r>
      <w:r>
        <w:t>, so when it receives an input equation it gives back the answers. It should not however do other things like plot the resulting function, th</w:t>
      </w:r>
      <w:r w:rsidR="003E2522">
        <w:t>at should again be handled by a different</w:t>
      </w:r>
      <w:r>
        <w:t xml:space="preserve"> independent </w:t>
      </w:r>
      <w:r w:rsidR="00444382">
        <w:t>service</w:t>
      </w:r>
      <w:r>
        <w:t xml:space="preserve"> which can call upon the first module for the calculations.</w:t>
      </w:r>
      <w:r w:rsidR="00D325DF">
        <w:t xml:space="preserve"> </w:t>
      </w:r>
      <w:r w:rsidR="00F2781B">
        <w:t xml:space="preserve">From a </w:t>
      </w:r>
      <w:r w:rsidR="00920B31">
        <w:t>web development</w:t>
      </w:r>
      <w:r w:rsidR="000913BB">
        <w:t xml:space="preserve"> point of view</w:t>
      </w:r>
      <w:r w:rsidR="00E40B26">
        <w:t xml:space="preserve"> one of </w:t>
      </w:r>
      <w:r w:rsidR="000913BB">
        <w:t>the key difference</w:t>
      </w:r>
      <w:r w:rsidR="00E40B26">
        <w:t>s</w:t>
      </w:r>
      <w:r w:rsidR="000913BB">
        <w:t xml:space="preserve">, compared to a monolithic architecture, is the separation of the presentation layer and the business logic, </w:t>
      </w:r>
      <w:r w:rsidR="005F4004">
        <w:t xml:space="preserve">that </w:t>
      </w:r>
      <w:r w:rsidR="00D325DF">
        <w:t>means that the UI is composed in</w:t>
      </w:r>
      <w:r w:rsidR="005F4004">
        <w:t xml:space="preserve"> the browser on the client</w:t>
      </w:r>
      <w:r w:rsidR="00F35A74">
        <w:t>’</w:t>
      </w:r>
      <w:r w:rsidR="005F4004">
        <w:t>s m</w:t>
      </w:r>
      <w:r w:rsidR="00D325DF">
        <w:t>achine</w:t>
      </w:r>
      <w:r w:rsidR="000913BB">
        <w:t xml:space="preserve"> instead of the server</w:t>
      </w:r>
      <w:r w:rsidR="00DC4006">
        <w:t>.</w:t>
      </w:r>
    </w:p>
    <w:p w14:paraId="7A757DDA" w14:textId="0761F453" w:rsidR="005857EF" w:rsidRDefault="00F945D7" w:rsidP="00472CE1">
      <w:pPr>
        <w:pStyle w:val="Heading2"/>
        <w:rPr>
          <w:noProof/>
        </w:rPr>
      </w:pPr>
      <w:bookmarkStart w:id="9" w:name="_Toc502835161"/>
      <w:r>
        <w:rPr>
          <w:noProof/>
        </w:rPr>
        <w:t>Historical Perspective</w:t>
      </w:r>
      <w:bookmarkEnd w:id="9"/>
      <w:r w:rsidR="006253BA">
        <w:rPr>
          <w:noProof/>
        </w:rPr>
        <w:t xml:space="preserve"> </w:t>
      </w:r>
    </w:p>
    <w:p w14:paraId="7F6E3946" w14:textId="65F83DAF" w:rsidR="00AE23C8" w:rsidRPr="00AE23C8" w:rsidRDefault="00AE23C8" w:rsidP="00AE23C8">
      <w:pPr>
        <w:rPr>
          <w:lang w:eastAsia="en-US"/>
        </w:rPr>
      </w:pPr>
      <w:r>
        <w:rPr>
          <w:lang w:eastAsia="en-US"/>
        </w:rPr>
        <w:t xml:space="preserve">Attention to </w:t>
      </w:r>
      <w:r>
        <w:rPr>
          <w:i/>
          <w:iCs/>
          <w:lang w:eastAsia="en-US"/>
        </w:rPr>
        <w:t xml:space="preserve">separation of concerns </w:t>
      </w:r>
      <w:r>
        <w:rPr>
          <w:lang w:eastAsia="en-US"/>
        </w:rPr>
        <w:t xml:space="preserve">led to </w:t>
      </w:r>
      <w:r w:rsidRPr="00AE23C8">
        <w:rPr>
          <w:lang w:eastAsia="en-US"/>
        </w:rPr>
        <w:t>Component-based software engineering</w:t>
      </w:r>
      <w:r>
        <w:rPr>
          <w:lang w:eastAsia="en-US"/>
        </w:rPr>
        <w:t xml:space="preserve"> which has given better control over design, implementation and evolution of software systems. </w:t>
      </w:r>
      <w:r w:rsidRPr="00AE23C8">
        <w:rPr>
          <w:lang w:eastAsia="en-US"/>
        </w:rPr>
        <w:t>The last decade has seen a further shift towards t</w:t>
      </w:r>
      <w:r w:rsidR="006E33C6">
        <w:rPr>
          <w:lang w:eastAsia="en-US"/>
        </w:rPr>
        <w:t>he concept of services first</w:t>
      </w:r>
      <w:r w:rsidRPr="00AE23C8">
        <w:rPr>
          <w:lang w:eastAsia="en-US"/>
        </w:rPr>
        <w:t xml:space="preserve"> </w:t>
      </w:r>
      <w:sdt>
        <w:sdtPr>
          <w:rPr>
            <w:lang w:eastAsia="en-US"/>
          </w:rPr>
          <w:id w:val="-981078270"/>
          <w:citation/>
        </w:sdtPr>
        <w:sdtContent>
          <w:r w:rsidR="006E33C6">
            <w:rPr>
              <w:lang w:eastAsia="en-US"/>
            </w:rPr>
            <w:fldChar w:fldCharType="begin"/>
          </w:r>
          <w:r w:rsidR="006E33C6" w:rsidRPr="006E33C6">
            <w:rPr>
              <w:lang w:eastAsia="en-US"/>
            </w:rPr>
            <w:instrText xml:space="preserve"> CITATION Dav04 \l 3079 </w:instrText>
          </w:r>
          <w:r w:rsidR="006E33C6">
            <w:rPr>
              <w:lang w:eastAsia="en-US"/>
            </w:rPr>
            <w:fldChar w:fldCharType="separate"/>
          </w:r>
          <w:r w:rsidR="006E33C6" w:rsidRPr="006E33C6">
            <w:rPr>
              <w:noProof/>
              <w:lang w:eastAsia="en-US"/>
            </w:rPr>
            <w:t>[7]</w:t>
          </w:r>
          <w:r w:rsidR="006E33C6">
            <w:rPr>
              <w:lang w:eastAsia="en-US"/>
            </w:rPr>
            <w:fldChar w:fldCharType="end"/>
          </w:r>
        </w:sdtContent>
      </w:sdt>
      <w:r w:rsidR="006E33C6">
        <w:rPr>
          <w:lang w:eastAsia="en-US"/>
        </w:rPr>
        <w:t xml:space="preserve"> </w:t>
      </w:r>
      <w:r w:rsidRPr="00AE23C8">
        <w:rPr>
          <w:lang w:eastAsia="en-US"/>
        </w:rPr>
        <w:t xml:space="preserve">and the natural evolution to </w:t>
      </w:r>
      <w:proofErr w:type="spellStart"/>
      <w:r w:rsidRPr="00AE23C8">
        <w:rPr>
          <w:lang w:eastAsia="en-US"/>
        </w:rPr>
        <w:t>microservices</w:t>
      </w:r>
      <w:proofErr w:type="spellEnd"/>
      <w:r w:rsidRPr="00AE23C8">
        <w:rPr>
          <w:lang w:eastAsia="en-US"/>
        </w:rPr>
        <w:t xml:space="preserve"> afterwards.</w:t>
      </w:r>
      <w:r w:rsidR="006E33C6">
        <w:rPr>
          <w:lang w:eastAsia="en-US"/>
        </w:rPr>
        <w:t xml:space="preserve"> </w:t>
      </w:r>
      <w:sdt>
        <w:sdtPr>
          <w:rPr>
            <w:lang w:eastAsia="en-US"/>
          </w:rPr>
          <w:id w:val="-1063554933"/>
          <w:citation/>
        </w:sdtPr>
        <w:sdtContent>
          <w:r w:rsidR="006E33C6">
            <w:rPr>
              <w:lang w:eastAsia="en-US"/>
            </w:rPr>
            <w:fldChar w:fldCharType="begin"/>
          </w:r>
          <w:r w:rsidR="006E33C6" w:rsidRPr="006E33C6">
            <w:rPr>
              <w:lang w:eastAsia="en-US"/>
            </w:rPr>
            <w:instrText xml:space="preserve"> CITATION Nic17 \l 3079 </w:instrText>
          </w:r>
          <w:r w:rsidR="006E33C6">
            <w:rPr>
              <w:lang w:eastAsia="en-US"/>
            </w:rPr>
            <w:fldChar w:fldCharType="separate"/>
          </w:r>
          <w:r w:rsidR="006E33C6" w:rsidRPr="006E33C6">
            <w:rPr>
              <w:noProof/>
              <w:lang w:val="de-AT" w:eastAsia="en-US"/>
            </w:rPr>
            <w:t>[1]</w:t>
          </w:r>
          <w:r w:rsidR="006E33C6">
            <w:rPr>
              <w:lang w:eastAsia="en-US"/>
            </w:rPr>
            <w:fldChar w:fldCharType="end"/>
          </w:r>
        </w:sdtContent>
      </w:sdt>
    </w:p>
    <w:p w14:paraId="394B7D52" w14:textId="3580E227" w:rsidR="00613C4C" w:rsidRDefault="00613C4C" w:rsidP="00613C4C">
      <w:pPr>
        <w:pStyle w:val="Heading3"/>
      </w:pPr>
      <w:r>
        <w:lastRenderedPageBreak/>
        <w:t xml:space="preserve">Service-oriented </w:t>
      </w:r>
      <w:r w:rsidR="006E33C6">
        <w:t>Architecture (</w:t>
      </w:r>
      <w:proofErr w:type="spellStart"/>
      <w:r w:rsidR="006E33C6">
        <w:t>SoA</w:t>
      </w:r>
      <w:proofErr w:type="spellEnd"/>
      <w:r w:rsidR="006E33C6">
        <w:t>)</w:t>
      </w:r>
    </w:p>
    <w:p w14:paraId="2C70B8C0" w14:textId="77777777" w:rsidR="006E33C6" w:rsidRPr="006E33C6" w:rsidRDefault="006E33C6" w:rsidP="006E33C6">
      <w:bookmarkStart w:id="10" w:name="_GoBack"/>
      <w:bookmarkEnd w:id="10"/>
    </w:p>
    <w:p w14:paraId="661E75E3" w14:textId="77777777" w:rsidR="006E33C6" w:rsidRPr="006E33C6" w:rsidRDefault="006E33C6" w:rsidP="006E33C6"/>
    <w:p w14:paraId="71242BA4" w14:textId="77777777" w:rsidR="00613C4C" w:rsidRPr="00613C4C" w:rsidRDefault="00613C4C" w:rsidP="00613C4C"/>
    <w:p w14:paraId="56FBBEFD" w14:textId="2B278088" w:rsidR="00BA1DBD" w:rsidRDefault="00BA1DBD" w:rsidP="00472CE1">
      <w:pPr>
        <w:pStyle w:val="Heading1"/>
        <w:rPr>
          <w:noProof/>
        </w:rPr>
      </w:pPr>
      <w:bookmarkStart w:id="11" w:name="_Ref502832963"/>
      <w:bookmarkStart w:id="12" w:name="_Toc502835162"/>
      <w:r>
        <w:rPr>
          <w:noProof/>
        </w:rPr>
        <w:t>Monoli</w:t>
      </w:r>
      <w:r w:rsidR="001110BD">
        <w:rPr>
          <w:noProof/>
        </w:rPr>
        <w:t>thic and Microservice</w:t>
      </w:r>
      <w:r w:rsidR="00BF42A7">
        <w:rPr>
          <w:noProof/>
        </w:rPr>
        <w:t xml:space="preserve"> Architectures i</w:t>
      </w:r>
      <w:r>
        <w:rPr>
          <w:noProof/>
        </w:rPr>
        <w:t>n Practice</w:t>
      </w:r>
      <w:bookmarkEnd w:id="11"/>
      <w:bookmarkEnd w:id="12"/>
    </w:p>
    <w:p w14:paraId="6333E2F0" w14:textId="0C68E307" w:rsidR="00716928" w:rsidRPr="00716928" w:rsidRDefault="00716928" w:rsidP="00716928">
      <w:r>
        <w:t xml:space="preserve">In order to compare </w:t>
      </w:r>
      <w:r w:rsidRPr="001110BD">
        <w:t>Monoli</w:t>
      </w:r>
      <w:r>
        <w:t>thic and Microservice</w:t>
      </w:r>
      <w:r w:rsidRPr="001110BD">
        <w:t xml:space="preserve"> Architectures</w:t>
      </w:r>
      <w:r>
        <w:t xml:space="preserve"> I have decided to get some first-hand experience and write my own Application. To highlight the differences, I will go through a call for the movies which are currently showing with each of the two methods.</w:t>
      </w:r>
    </w:p>
    <w:p w14:paraId="55BAF17E" w14:textId="77777777" w:rsidR="00452373" w:rsidRDefault="00452373" w:rsidP="00452373">
      <w:pPr>
        <w:pStyle w:val="Heading2"/>
        <w:rPr>
          <w:noProof/>
        </w:rPr>
      </w:pPr>
      <w:bookmarkStart w:id="13" w:name="_Toc502835163"/>
      <w:r>
        <w:rPr>
          <w:noProof/>
        </w:rPr>
        <w:t>Cinema Seat Reservation Application</w:t>
      </w:r>
      <w:bookmarkEnd w:id="13"/>
    </w:p>
    <w:p w14:paraId="1160C41A" w14:textId="0C198FFF" w:rsidR="006F53C7" w:rsidRDefault="001110BD" w:rsidP="001110BD">
      <w:r>
        <w:t xml:space="preserve">As a practical real-world example, I have </w:t>
      </w:r>
      <w:r w:rsidR="002523F1">
        <w:t>created</w:t>
      </w:r>
      <w:r>
        <w:t xml:space="preserve"> a web </w:t>
      </w:r>
      <w:r w:rsidR="009F1798">
        <w:t>app</w:t>
      </w:r>
      <w:r>
        <w:t xml:space="preserve"> for reserving s</w:t>
      </w:r>
      <w:r w:rsidR="00D50B7E">
        <w:t xml:space="preserve">eats in a cinema using both </w:t>
      </w:r>
      <w:r w:rsidR="00C542E2">
        <w:t>approaches</w:t>
      </w:r>
      <w:r w:rsidR="00D50B7E">
        <w:t>.</w:t>
      </w:r>
      <w:r w:rsidR="00716928">
        <w:t xml:space="preserve"> Their user interface is almost identical and kept as simple as possible.</w:t>
      </w:r>
    </w:p>
    <w:p w14:paraId="27D7C19A" w14:textId="598C5DC1" w:rsidR="00CA0EF3" w:rsidRDefault="00CA0EF3" w:rsidP="00CA0EF3">
      <w:pPr>
        <w:pStyle w:val="Heading3"/>
      </w:pPr>
      <w:bookmarkStart w:id="14" w:name="_Toc502835164"/>
      <w:r>
        <w:t>Requirements</w:t>
      </w:r>
      <w:bookmarkEnd w:id="14"/>
    </w:p>
    <w:p w14:paraId="580897E2" w14:textId="46EAE4BE" w:rsidR="00CA0EF3" w:rsidRPr="00CA0EF3" w:rsidRDefault="00CA0EF3" w:rsidP="00CA0EF3">
      <w:r>
        <w:t>The User should be able to pick a Movie from a List and then reserve seats for a specific Time and Date. Th</w:t>
      </w:r>
      <w:r w:rsidR="00F264DB">
        <w:t>e System should also support</w:t>
      </w:r>
      <w:r>
        <w:t xml:space="preserve"> adding and </w:t>
      </w:r>
      <w:r w:rsidR="00F264DB">
        <w:t xml:space="preserve">the </w:t>
      </w:r>
      <w:r>
        <w:t>removal of movies by an administrator.</w:t>
      </w:r>
      <w:r w:rsidR="005E1480">
        <w:t xml:space="preserve"> </w:t>
      </w:r>
      <w:r>
        <w:t>For simplicity, t</w:t>
      </w:r>
      <w:r w:rsidR="005E1480">
        <w:t xml:space="preserve">he authentication and authorization were ignored. </w:t>
      </w:r>
    </w:p>
    <w:p w14:paraId="2D3AC19A" w14:textId="735D4437" w:rsidR="00D44065" w:rsidRDefault="00A00AF7" w:rsidP="00A00AF7">
      <w:pPr>
        <w:pStyle w:val="Heading3"/>
      </w:pPr>
      <w:bookmarkStart w:id="15" w:name="_Toc502835165"/>
      <w:r>
        <w:t>Structure</w:t>
      </w:r>
      <w:bookmarkEnd w:id="15"/>
    </w:p>
    <w:p w14:paraId="38793613" w14:textId="4D735FED" w:rsidR="00A00AF7" w:rsidRDefault="006B2F0A" w:rsidP="00A00AF7">
      <w:r w:rsidRPr="006B2F0A">
        <w:rPr>
          <w:noProof/>
        </w:rPr>
        <w:drawing>
          <wp:inline distT="0" distB="0" distL="0" distR="0" wp14:anchorId="237F5C7C" wp14:editId="4A75E724">
            <wp:extent cx="5399405" cy="30372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9A1" w14:textId="538707FD" w:rsidR="009D54ED" w:rsidRPr="008142EC" w:rsidRDefault="008F1838" w:rsidP="008F1838">
      <w:proofErr w:type="spellStart"/>
      <w:r w:rsidRPr="008F1838">
        <w:t>Img</w:t>
      </w:r>
      <w:proofErr w:type="spellEnd"/>
      <w:r w:rsidRPr="008F1838">
        <w:t xml:space="preserve">. </w:t>
      </w:r>
      <w:r w:rsidRPr="008F1838">
        <w:fldChar w:fldCharType="begin"/>
      </w:r>
      <w:r w:rsidRPr="008F1838">
        <w:instrText xml:space="preserve"> seq ident </w:instrText>
      </w:r>
      <w:r w:rsidRPr="008F1838">
        <w:fldChar w:fldCharType="separate"/>
      </w:r>
      <w:r w:rsidR="00DF0A3C">
        <w:rPr>
          <w:noProof/>
        </w:rPr>
        <w:t>3</w:t>
      </w:r>
      <w:r w:rsidRPr="008F1838">
        <w:fldChar w:fldCharType="end"/>
      </w:r>
      <w:r w:rsidRPr="008F1838">
        <w:t>,</w:t>
      </w:r>
      <w:r w:rsidRPr="008F1838">
        <w:rPr>
          <w:noProof/>
        </w:rPr>
        <w:t xml:space="preserve"> </w:t>
      </w:r>
      <w:r w:rsidR="00E90917">
        <w:t>Basic s</w:t>
      </w:r>
      <w:r w:rsidR="00D024E5">
        <w:t xml:space="preserve">tructure of the Cinema Reservation Application </w:t>
      </w:r>
      <w:sdt>
        <w:sdtPr>
          <w:id w:val="-191000812"/>
          <w:citation/>
        </w:sdtPr>
        <w:sdtContent>
          <w:r w:rsidR="00D024E5">
            <w:fldChar w:fldCharType="begin"/>
          </w:r>
          <w:r w:rsidR="00D024E5" w:rsidRPr="00D024E5">
            <w:instrText xml:space="preserve"> CITATION Rob14 \l 3079 </w:instrText>
          </w:r>
          <w:r w:rsidR="00D024E5">
            <w:fldChar w:fldCharType="separate"/>
          </w:r>
          <w:r w:rsidR="006E33C6" w:rsidRPr="006E33C6">
            <w:rPr>
              <w:noProof/>
            </w:rPr>
            <w:t>[5]</w:t>
          </w:r>
          <w:r w:rsidR="00D024E5">
            <w:fldChar w:fldCharType="end"/>
          </w:r>
        </w:sdtContent>
      </w:sdt>
    </w:p>
    <w:p w14:paraId="4B8DECF2" w14:textId="5C885A00" w:rsidR="009D54ED" w:rsidRDefault="00452373" w:rsidP="009D54ED">
      <w:pPr>
        <w:pStyle w:val="Heading3"/>
        <w:rPr>
          <w:noProof/>
        </w:rPr>
      </w:pPr>
      <w:bookmarkStart w:id="16" w:name="_Toc502835166"/>
      <w:r>
        <w:rPr>
          <w:noProof/>
        </w:rPr>
        <w:lastRenderedPageBreak/>
        <w:t>Problems</w:t>
      </w:r>
      <w:bookmarkEnd w:id="16"/>
    </w:p>
    <w:p w14:paraId="31FA4D6B" w14:textId="352239E0" w:rsidR="009D54ED" w:rsidRPr="009D54ED" w:rsidRDefault="009D54ED" w:rsidP="009D54ED">
      <w:pPr>
        <w:pStyle w:val="Comment"/>
      </w:pPr>
      <w:r>
        <w:t>{Include Section?}</w:t>
      </w:r>
    </w:p>
    <w:p w14:paraId="4145D3EC" w14:textId="77777777" w:rsidR="00452373" w:rsidRDefault="00452373" w:rsidP="00452373">
      <w:pPr>
        <w:pStyle w:val="Heading3"/>
        <w:rPr>
          <w:noProof/>
        </w:rPr>
      </w:pPr>
      <w:bookmarkStart w:id="17" w:name="_Toc502835167"/>
      <w:r>
        <w:rPr>
          <w:noProof/>
        </w:rPr>
        <w:t>Implementation</w:t>
      </w:r>
      <w:bookmarkEnd w:id="17"/>
    </w:p>
    <w:p w14:paraId="2EDFE219" w14:textId="77777777" w:rsidR="00452373" w:rsidRDefault="00452373" w:rsidP="00452373">
      <w:pPr>
        <w:pStyle w:val="Heading4"/>
      </w:pPr>
      <w:r>
        <w:t>Database</w:t>
      </w:r>
    </w:p>
    <w:p w14:paraId="1DF9922A" w14:textId="6975C03E" w:rsidR="00BB3412" w:rsidRDefault="00944EA4" w:rsidP="009D54ED">
      <w:r>
        <w:rPr>
          <w:noProof/>
        </w:rPr>
        <w:drawing>
          <wp:inline distT="0" distB="0" distL="0" distR="0" wp14:anchorId="662CFCA1" wp14:editId="754AEE2F">
            <wp:extent cx="5419256" cy="3189605"/>
            <wp:effectExtent l="0" t="0" r="0" b="10795"/>
            <wp:docPr id="2" name="Picture 2" descr="graphics/ERD_cinema_reservation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s/ERD_cinema_reservation_d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48" cy="319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D851" w14:textId="21956CE3" w:rsidR="008F1838" w:rsidRDefault="008F1838" w:rsidP="009D54ED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DF0A3C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, Database Structure</w:t>
      </w:r>
    </w:p>
    <w:p w14:paraId="4E6D2F2E" w14:textId="77777777" w:rsidR="008F1838" w:rsidRDefault="008F1838" w:rsidP="009D54ED"/>
    <w:p w14:paraId="2370A230" w14:textId="4B69E4FF" w:rsidR="009D54ED" w:rsidRPr="00323E41" w:rsidRDefault="009D54ED" w:rsidP="009D54ED">
      <w:r>
        <w:t>For this application,</w:t>
      </w:r>
      <w:r w:rsidR="00452373">
        <w:t xml:space="preserve"> I have </w:t>
      </w:r>
      <w:r w:rsidR="00452373" w:rsidRPr="00232DC1">
        <w:rPr>
          <w:lang w:val="en-US"/>
        </w:rPr>
        <w:t>chosen</w:t>
      </w:r>
      <w:r w:rsidR="00920B31">
        <w:t xml:space="preserve"> to keep the d</w:t>
      </w:r>
      <w:r w:rsidR="00452373">
        <w:t xml:space="preserve">atabase </w:t>
      </w:r>
      <w:r>
        <w:t xml:space="preserve">as </w:t>
      </w:r>
      <w:r w:rsidR="00452373">
        <w:t>simple and straight forward</w:t>
      </w:r>
      <w:r>
        <w:t xml:space="preserve"> as possible</w:t>
      </w:r>
      <w:r w:rsidR="00452373">
        <w:t>. I am using a Postgres</w:t>
      </w:r>
      <w:r w:rsidR="00944EA4">
        <w:t xml:space="preserve"> 10</w:t>
      </w:r>
      <w:r w:rsidR="00452373">
        <w:t xml:space="preserve"> </w:t>
      </w:r>
      <w:r w:rsidR="00920B31">
        <w:t>d</w:t>
      </w:r>
      <w:r w:rsidR="00452373">
        <w:t xml:space="preserve">atabase </w:t>
      </w:r>
      <w:r>
        <w:t xml:space="preserve">structured as seen in </w:t>
      </w:r>
      <w:r w:rsidR="00944EA4">
        <w:rPr>
          <w:color w:val="000000" w:themeColor="text1"/>
        </w:rPr>
        <w:t>this Picture.</w:t>
      </w:r>
      <w:r>
        <w:rPr>
          <w:color w:val="FF0000"/>
        </w:rPr>
        <w:t xml:space="preserve"> </w:t>
      </w:r>
    </w:p>
    <w:p w14:paraId="568209B3" w14:textId="7C5E2763" w:rsidR="00452373" w:rsidRDefault="00452373" w:rsidP="00452373">
      <w:pPr>
        <w:pStyle w:val="Heading4"/>
      </w:pPr>
      <w:r>
        <w:t>Userstories</w:t>
      </w:r>
    </w:p>
    <w:p w14:paraId="5C3904A2" w14:textId="77777777" w:rsidR="00B86C06" w:rsidRDefault="00B86C06" w:rsidP="00B86C06"/>
    <w:p w14:paraId="7C016395" w14:textId="76750389" w:rsidR="00B86C06" w:rsidRPr="00B86C06" w:rsidRDefault="00B86C06" w:rsidP="00B86C06">
      <w:pPr>
        <w:rPr>
          <w:color w:val="FF0000"/>
        </w:rPr>
      </w:pPr>
      <w:r>
        <w:rPr>
          <w:color w:val="FF0000"/>
        </w:rPr>
        <w:t>{include Section?}</w:t>
      </w:r>
    </w:p>
    <w:p w14:paraId="79DD7414" w14:textId="225A54FA" w:rsidR="00824ED1" w:rsidRDefault="00376904" w:rsidP="00376904">
      <w:pPr>
        <w:pStyle w:val="Heading2"/>
      </w:pPr>
      <w:bookmarkStart w:id="18" w:name="_Toc502835168"/>
      <w:r>
        <w:t>Get showing movies</w:t>
      </w:r>
      <w:bookmarkEnd w:id="18"/>
    </w:p>
    <w:p w14:paraId="0002A985" w14:textId="69566F8C" w:rsidR="00376904" w:rsidRDefault="00E90917" w:rsidP="00376904">
      <w:r>
        <w:t xml:space="preserve">To give a better understanding of the application and the structure </w:t>
      </w:r>
      <w:r w:rsidR="00376904">
        <w:t xml:space="preserve">I will go through </w:t>
      </w:r>
      <w:r w:rsidR="005377CC">
        <w:t>an example request, using both approaches, which gets all movies currently showing in a cinema.</w:t>
      </w:r>
    </w:p>
    <w:p w14:paraId="012DFA0F" w14:textId="04F6F0DE" w:rsidR="00376904" w:rsidRDefault="00376904" w:rsidP="00376904">
      <w:pPr>
        <w:pStyle w:val="Heading3"/>
      </w:pPr>
      <w:bookmarkStart w:id="19" w:name="_Toc502835169"/>
      <w:r>
        <w:t>Microservices</w:t>
      </w:r>
      <w:bookmarkEnd w:id="19"/>
    </w:p>
    <w:p w14:paraId="457BC814" w14:textId="551EBAEE" w:rsidR="00D51660" w:rsidRDefault="00A61D13" w:rsidP="002403DE">
      <w:r>
        <w:t xml:space="preserve">For </w:t>
      </w:r>
      <w:r w:rsidR="0038191D">
        <w:t>the c</w:t>
      </w:r>
      <w:r>
        <w:t>lient</w:t>
      </w:r>
      <w:r w:rsidR="0038191D">
        <w:t>-</w:t>
      </w:r>
      <w:r>
        <w:t xml:space="preserve">side </w:t>
      </w:r>
      <w:r w:rsidR="00376904">
        <w:t xml:space="preserve">I am using the JavaScript </w:t>
      </w:r>
      <w:r w:rsidR="002B59DD">
        <w:t>and the j</w:t>
      </w:r>
      <w:r w:rsidR="0038191D">
        <w:t>Query library, the s</w:t>
      </w:r>
      <w:r>
        <w:t>erver</w:t>
      </w:r>
      <w:r w:rsidR="0038191D">
        <w:t>-</w:t>
      </w:r>
      <w:r>
        <w:t>side coded in Python using the Flask and Connexion Frameworks.</w:t>
      </w:r>
    </w:p>
    <w:p w14:paraId="682885F9" w14:textId="7918C146" w:rsidR="00A61D13" w:rsidRDefault="00A61D13" w:rsidP="00A61D13">
      <w:pPr>
        <w:pStyle w:val="Heading4"/>
      </w:pPr>
      <w:r>
        <w:t>Client</w:t>
      </w:r>
      <w:r w:rsidR="0038191D">
        <w:t>-</w:t>
      </w:r>
      <w:r>
        <w:t>side</w:t>
      </w:r>
    </w:p>
    <w:p w14:paraId="3F21E49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$.ajax({  </w:t>
      </w:r>
    </w:p>
    <w:p w14:paraId="124B4A0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url: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"http://127.0.0.1:5000/movies"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D649C5A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success: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(result) {  </w:t>
      </w:r>
    </w:p>
    <w:p w14:paraId="47CF1B69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].length;i++) {  </w:t>
      </w:r>
    </w:p>
    <w:p w14:paraId="6F5B6894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=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][i];  </w:t>
      </w:r>
    </w:p>
    <w:p w14:paraId="20C7E30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paint_movie(movie);  </w:t>
      </w:r>
    </w:p>
    <w:p w14:paraId="2F5CBDA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13E3DE00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7C859E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}, error: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(xhr) {  </w:t>
      </w:r>
    </w:p>
    <w:p w14:paraId="4C2EAE3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alert(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"Error ("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 +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") :  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xhr.statusText);  </w:t>
      </w:r>
    </w:p>
    <w:p w14:paraId="35DE5B02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65200A" w14:textId="04FCFFEB" w:rsidR="00D51660" w:rsidRPr="002B59DD" w:rsidRDefault="002B59DD" w:rsidP="002403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0ED5C424" w14:textId="7C969726" w:rsidR="00A61D13" w:rsidRDefault="00CD446B" w:rsidP="002403DE">
      <w:r>
        <w:t>The initial request is triggered upon loading of the webpages</w:t>
      </w:r>
      <w:r w:rsidR="002B59DD">
        <w:t xml:space="preserve"> with the jQuery </w:t>
      </w:r>
      <w:r w:rsidR="002B59DD" w:rsidRPr="002B59DD">
        <w:rPr>
          <w:i/>
        </w:rPr>
        <w:t xml:space="preserve">ready() </w:t>
      </w:r>
      <w:r w:rsidR="002B59DD">
        <w:t xml:space="preserve">function which executes once the whole document has been loaded in the browser. The </w:t>
      </w:r>
      <w:r w:rsidR="002B59DD" w:rsidRPr="002B59DD">
        <w:rPr>
          <w:i/>
        </w:rPr>
        <w:t>$.ajax()</w:t>
      </w:r>
      <w:r w:rsidR="002B59DD">
        <w:t xml:space="preserve"> function shown above is nested within this function. This ajax function performs a http request to </w:t>
      </w:r>
      <w:r w:rsidR="002B59DD" w:rsidRPr="002B59DD">
        <w:rPr>
          <w:i/>
          <w:u w:val="single"/>
        </w:rPr>
        <w:t>http://127.0.0.1:5000/movies</w:t>
      </w:r>
      <w:r w:rsidR="002B59DD">
        <w:t xml:space="preserve"> which is a request to the server, localhost in</w:t>
      </w:r>
      <w:r w:rsidR="008F76A8">
        <w:t xml:space="preserve"> this case, on port 5000 which it</w:t>
      </w:r>
      <w:r w:rsidR="002B59DD">
        <w:t xml:space="preserve"> is listening on. The function given as the </w:t>
      </w:r>
      <w:r w:rsidR="002B59DD" w:rsidRPr="002B59DD">
        <w:rPr>
          <w:i/>
        </w:rPr>
        <w:t>success</w:t>
      </w:r>
      <w:r w:rsidR="002B59DD">
        <w:t xml:space="preserve"> parameter is executed as the name suggests after a successful request, same with the </w:t>
      </w:r>
      <w:r w:rsidR="002B59DD" w:rsidRPr="002B59DD">
        <w:rPr>
          <w:i/>
        </w:rPr>
        <w:t>error</w:t>
      </w:r>
      <w:r w:rsidR="002B59DD">
        <w:t xml:space="preserve"> parameter. In the success </w:t>
      </w:r>
      <w:r w:rsidR="00A61D13">
        <w:t>function,</w:t>
      </w:r>
      <w:r w:rsidR="002B59DD">
        <w:t xml:space="preserve"> we pro</w:t>
      </w:r>
      <w:r w:rsidR="00A61D13">
        <w:t xml:space="preserve">cess the received </w:t>
      </w:r>
      <w:r w:rsidR="00A61D13" w:rsidRPr="00A61D13">
        <w:rPr>
          <w:i/>
        </w:rPr>
        <w:t>json</w:t>
      </w:r>
      <w:r w:rsidR="00A61D13">
        <w:t xml:space="preserve"> data and paint it on the website. The Error function alerts the user of an error should one occur.</w:t>
      </w:r>
    </w:p>
    <w:p w14:paraId="17DB82A7" w14:textId="4B0B33E0" w:rsidR="00B056E0" w:rsidRPr="00B056E0" w:rsidRDefault="00A61D13" w:rsidP="00B056E0">
      <w:pPr>
        <w:pStyle w:val="Heading4"/>
      </w:pPr>
      <w:r>
        <w:t>Server</w:t>
      </w:r>
      <w:r w:rsidR="0038191D">
        <w:t>-</w:t>
      </w:r>
      <w:r>
        <w:t>side</w:t>
      </w:r>
    </w:p>
    <w:p w14:paraId="1D549869" w14:textId="45BB80C8" w:rsidR="00A61D13" w:rsidRDefault="005D3197" w:rsidP="00A61D13">
      <w:r>
        <w:t>On the server</w:t>
      </w:r>
      <w:r w:rsidR="0038191D">
        <w:t>-</w:t>
      </w:r>
      <w:r>
        <w:t xml:space="preserve">side the request is </w:t>
      </w:r>
      <w:r w:rsidR="00B056E0">
        <w:t xml:space="preserve">first caught by connexion, it filters for the request type and has fixed returns. Connexion then calls the </w:t>
      </w:r>
      <w:r w:rsidR="00B056E0" w:rsidRPr="00B056E0">
        <w:rPr>
          <w:i/>
        </w:rPr>
        <w:t>showing_movies()</w:t>
      </w:r>
      <w:r w:rsidR="00B056E0">
        <w:t xml:space="preserve"> function in controllers/movies. </w:t>
      </w:r>
    </w:p>
    <w:p w14:paraId="53CD825A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showing_movies():  </w:t>
      </w:r>
    </w:p>
    <w:p w14:paraId="0E0EA6DE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movies = get_movies_showing()  </w:t>
      </w:r>
    </w:p>
    <w:p w14:paraId="632442E7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012770DD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"No movies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2172B3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B3A2182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movies}  </w:t>
      </w:r>
    </w:p>
    <w:p w14:paraId="395FDCC6" w14:textId="2DA579A3" w:rsidR="00B056E0" w:rsidRDefault="00B056E0" w:rsidP="00A61D13">
      <w:r>
        <w:t xml:space="preserve">This takes the return of the </w:t>
      </w:r>
      <w:r w:rsidRPr="00B056E0">
        <w:rPr>
          <w:i/>
        </w:rPr>
        <w:t>get_movies_showing()</w:t>
      </w:r>
      <w:r>
        <w:t xml:space="preserve"> function from the dao and sends it back to Connexion which converts it to json and sends it out.</w:t>
      </w:r>
    </w:p>
    <w:p w14:paraId="391D05B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get_movies_showing():  </w:t>
      </w:r>
    </w:p>
    <w:p w14:paraId="29716DA3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7F87E17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 in (select movie_id from screening);"""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AE1E84E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cursor.fetchall()  </w:t>
      </w:r>
    </w:p>
    <w:p w14:paraId="403836A9" w14:textId="77777777" w:rsidR="00B056E0" w:rsidRPr="00A61D13" w:rsidRDefault="00B056E0" w:rsidP="00A61D13"/>
    <w:p w14:paraId="127D335F" w14:textId="139BACE2" w:rsidR="00A61D13" w:rsidRDefault="0038191D" w:rsidP="002403DE">
      <w:pPr>
        <w:spacing w:after="200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 xml:space="preserve">This function performs the actual operation on the database, in this case fetching all the showing movies and returning them. </w:t>
      </w:r>
    </w:p>
    <w:p w14:paraId="56440FC0" w14:textId="52AF78E8" w:rsidR="0038191D" w:rsidRDefault="0038191D" w:rsidP="0038191D">
      <w:pPr>
        <w:pStyle w:val="Heading3"/>
        <w:rPr>
          <w:rFonts w:eastAsiaTheme="minorHAnsi"/>
          <w:lang w:eastAsia="en-US"/>
        </w:rPr>
      </w:pPr>
      <w:bookmarkStart w:id="20" w:name="_Toc502835170"/>
      <w:r>
        <w:rPr>
          <w:rFonts w:eastAsiaTheme="minorHAnsi"/>
          <w:lang w:eastAsia="en-US"/>
        </w:rPr>
        <w:t>Monolithic</w:t>
      </w:r>
      <w:bookmarkEnd w:id="20"/>
    </w:p>
    <w:p w14:paraId="3E088D39" w14:textId="7B363DE4" w:rsidR="006253BA" w:rsidRPr="006253BA" w:rsidRDefault="005377CC" w:rsidP="0038191D">
      <w:pPr>
        <w:rPr>
          <w:lang w:eastAsia="en-US"/>
        </w:rPr>
      </w:pPr>
      <w:r>
        <w:rPr>
          <w:lang w:eastAsia="en-US"/>
        </w:rPr>
        <w:t xml:space="preserve">Here I am using the Django framework and </w:t>
      </w:r>
      <w:r w:rsidR="006253BA">
        <w:rPr>
          <w:lang w:eastAsia="en-US"/>
        </w:rPr>
        <w:t xml:space="preserve">showing a function from the </w:t>
      </w:r>
      <w:r w:rsidR="006253BA" w:rsidRPr="006253BA">
        <w:rPr>
          <w:i/>
          <w:lang w:eastAsia="en-US"/>
        </w:rPr>
        <w:t>views</w:t>
      </w:r>
      <w:r w:rsidR="006253BA">
        <w:rPr>
          <w:i/>
          <w:lang w:eastAsia="en-US"/>
        </w:rPr>
        <w:t xml:space="preserve"> </w:t>
      </w:r>
      <w:r w:rsidR="006253BA">
        <w:rPr>
          <w:lang w:eastAsia="en-US"/>
        </w:rPr>
        <w:t>file. In this case there is no need for routing as there are no requests from outside coming in.</w:t>
      </w:r>
    </w:p>
    <w:p w14:paraId="7905D587" w14:textId="21C020D4" w:rsidR="0038191D" w:rsidRDefault="0038191D" w:rsidP="0038191D">
      <w:pPr>
        <w:pStyle w:val="Heading4"/>
        <w:rPr>
          <w:lang w:eastAsia="en-US"/>
        </w:rPr>
      </w:pPr>
      <w:r>
        <w:rPr>
          <w:lang w:eastAsia="en-US"/>
        </w:rPr>
        <w:t>Client-side</w:t>
      </w:r>
    </w:p>
    <w:p w14:paraId="230E2D34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index(request):  </w:t>
      </w:r>
    </w:p>
    <w:p w14:paraId="71E8FA2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showing_movies_list = (Movie.objects.filter(  </w:t>
      </w:r>
    </w:p>
    <w:p w14:paraId="11D0C6D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id__in=[s.movie_id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Screening.objects.all().distinct()]))  </w:t>
      </w:r>
    </w:p>
    <w:p w14:paraId="1167F919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context =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'showing_movies_list'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showing_movies_list}  </w:t>
      </w:r>
    </w:p>
    <w:p w14:paraId="5CCBFE42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render(request,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'cinema/index.html'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context)  </w:t>
      </w:r>
    </w:p>
    <w:p w14:paraId="33F646ED" w14:textId="3A31FB6F" w:rsidR="005377CC" w:rsidRPr="0038191D" w:rsidRDefault="005377CC" w:rsidP="0038191D">
      <w:pPr>
        <w:rPr>
          <w:lang w:eastAsia="en-US"/>
        </w:rPr>
      </w:pPr>
      <w:r>
        <w:rPr>
          <w:lang w:eastAsia="en-US"/>
        </w:rPr>
        <w:lastRenderedPageBreak/>
        <w:t xml:space="preserve">In the </w:t>
      </w:r>
      <w:r w:rsidRPr="005377CC">
        <w:rPr>
          <w:i/>
          <w:lang w:eastAsia="en-US"/>
        </w:rPr>
        <w:t>index()</w:t>
      </w:r>
      <w:r>
        <w:rPr>
          <w:lang w:eastAsia="en-US"/>
        </w:rPr>
        <w:t xml:space="preserve"> function, which is one of the views, the showing movies are fetched from the database and passed to the </w:t>
      </w:r>
      <w:r w:rsidRPr="00C56656">
        <w:rPr>
          <w:i/>
          <w:lang w:eastAsia="en-US"/>
        </w:rPr>
        <w:t>render</w:t>
      </w:r>
      <w:r w:rsidR="00C56656" w:rsidRPr="00C56656">
        <w:rPr>
          <w:i/>
          <w:lang w:eastAsia="en-US"/>
        </w:rPr>
        <w:t>()</w:t>
      </w:r>
      <w:r>
        <w:rPr>
          <w:lang w:eastAsia="en-US"/>
        </w:rPr>
        <w:t xml:space="preserve"> function, which renders the template, as the context for painting the view.</w:t>
      </w:r>
    </w:p>
    <w:p w14:paraId="5DCEE12D" w14:textId="4D12D71C" w:rsidR="00550ECE" w:rsidRPr="00550ECE" w:rsidRDefault="00BA1DBD" w:rsidP="00550ECE">
      <w:pPr>
        <w:pStyle w:val="Heading2"/>
        <w:rPr>
          <w:noProof/>
        </w:rPr>
      </w:pPr>
      <w:bookmarkStart w:id="21" w:name="_Toc502835171"/>
      <w:r>
        <w:rPr>
          <w:noProof/>
        </w:rPr>
        <w:t>Microservice</w:t>
      </w:r>
      <w:bookmarkEnd w:id="21"/>
    </w:p>
    <w:p w14:paraId="33A16331" w14:textId="5ED7BED2" w:rsidR="00F204F7" w:rsidRPr="00F204F7" w:rsidRDefault="00F204F7" w:rsidP="00F204F7">
      <w:r>
        <w:t xml:space="preserve">Overview of the key Microservices in the </w:t>
      </w:r>
      <w:r w:rsidRPr="00F204F7">
        <w:t>Cinema Seat Reservation Application</w:t>
      </w:r>
      <w:r>
        <w:t>.</w:t>
      </w:r>
    </w:p>
    <w:p w14:paraId="19BBB4E7" w14:textId="174227F7" w:rsidR="000C1545" w:rsidRDefault="005857EF" w:rsidP="00880A0A">
      <w:pPr>
        <w:pStyle w:val="Heading3"/>
        <w:rPr>
          <w:noProof/>
        </w:rPr>
      </w:pPr>
      <w:bookmarkStart w:id="22" w:name="_Toc502835172"/>
      <w:r>
        <w:rPr>
          <w:noProof/>
        </w:rPr>
        <w:t>Database Operations</w:t>
      </w:r>
      <w:bookmarkEnd w:id="22"/>
    </w:p>
    <w:p w14:paraId="6E6FAA38" w14:textId="280F9BD8" w:rsidR="00A2685A" w:rsidRDefault="00F204F7" w:rsidP="00F204F7">
      <w:r>
        <w:t xml:space="preserve">These operations are </w:t>
      </w:r>
      <w:r w:rsidR="00A2685A">
        <w:t>handled by the DAO, short for database operations an example function in the DAO might look like this:</w:t>
      </w:r>
    </w:p>
    <w:p w14:paraId="44EF1FCF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get_movie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(movie_id):  </w:t>
      </w:r>
    </w:p>
    <w:p w14:paraId="24A41873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464ABBDC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id=%s;"""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[movie_id])  </w:t>
      </w:r>
    </w:p>
    <w:p w14:paraId="3C15B6B9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cursor.fetchone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186F8E3F" w14:textId="0091BA01" w:rsidR="00A2685A" w:rsidRPr="00F204F7" w:rsidRDefault="00A2685A" w:rsidP="00F204F7">
      <w:r>
        <w:t xml:space="preserve">The </w:t>
      </w:r>
      <w:proofErr w:type="spellStart"/>
      <w:r w:rsidRPr="00A2685A">
        <w:rPr>
          <w:i/>
        </w:rPr>
        <w:t>get_movie</w:t>
      </w:r>
      <w:proofErr w:type="spellEnd"/>
      <w:r w:rsidRPr="00A2685A">
        <w:rPr>
          <w:i/>
        </w:rPr>
        <w:t>()</w:t>
      </w:r>
      <w:r>
        <w:t xml:space="preserve"> function fetches a movie by its id. This function gets called by the controllers.</w:t>
      </w:r>
    </w:p>
    <w:p w14:paraId="205F1F7F" w14:textId="200FED67" w:rsidR="005857EF" w:rsidRDefault="00A2685A" w:rsidP="00880A0A">
      <w:pPr>
        <w:pStyle w:val="Heading3"/>
        <w:rPr>
          <w:noProof/>
        </w:rPr>
      </w:pPr>
      <w:bookmarkStart w:id="23" w:name="_Toc502835173"/>
      <w:r>
        <w:rPr>
          <w:noProof/>
        </w:rPr>
        <w:t>Controllers</w:t>
      </w:r>
      <w:bookmarkEnd w:id="23"/>
    </w:p>
    <w:p w14:paraId="073BFDCC" w14:textId="2A2C5BC4" w:rsidR="003D3421" w:rsidRDefault="00A2685A" w:rsidP="00A2685A">
      <w:r>
        <w:t xml:space="preserve">The controllers </w:t>
      </w:r>
      <w:r w:rsidR="007E2768">
        <w:t xml:space="preserve">process the data received from the DAO functions. </w:t>
      </w:r>
    </w:p>
    <w:p w14:paraId="7C7141E8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info_movie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(movie_id):  </w:t>
      </w:r>
    </w:p>
    <w:p w14:paraId="1FFA6D06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get_movie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(movie_id)  </w:t>
      </w:r>
    </w:p>
    <w:p w14:paraId="65354FE0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946364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"Movie %s not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% (movie_id),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CAC2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684A7F7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 </w:t>
      </w:r>
    </w:p>
    <w:p w14:paraId="238425BF" w14:textId="77777777" w:rsidR="003D3421" w:rsidRPr="00A2685A" w:rsidRDefault="003D3421" w:rsidP="00A2685A"/>
    <w:p w14:paraId="71995D73" w14:textId="5AE3A96C" w:rsidR="00A2685A" w:rsidRDefault="003D3421" w:rsidP="00A2685A">
      <w:r>
        <w:t xml:space="preserve">In this example, the </w:t>
      </w:r>
      <w:proofErr w:type="spellStart"/>
      <w:r>
        <w:t>info_movie</w:t>
      </w:r>
      <w:proofErr w:type="spellEnd"/>
      <w:r>
        <w:t xml:space="preserve">() function calls the DAO function from above and checks weather there is a movie returned and decides what response connexion should send back. If there is no movie a http 404 error, the infamous </w:t>
      </w:r>
      <w:r w:rsidRPr="003D3421">
        <w:rPr>
          <w:i/>
        </w:rPr>
        <w:t>“Not found”,</w:t>
      </w:r>
      <w:r>
        <w:t xml:space="preserve"> is returned if there is no movie with a matching id in the database otherwise it just returns the movie.</w:t>
      </w:r>
    </w:p>
    <w:p w14:paraId="40175C6F" w14:textId="667047A1" w:rsidR="003D3421" w:rsidRDefault="003D3421" w:rsidP="003D3421">
      <w:pPr>
        <w:pStyle w:val="Heading3"/>
      </w:pPr>
      <w:bookmarkStart w:id="24" w:name="_Toc502835174"/>
      <w:r>
        <w:t>Flask</w:t>
      </w:r>
      <w:bookmarkEnd w:id="24"/>
    </w:p>
    <w:p w14:paraId="26AA183B" w14:textId="1573EAE5" w:rsidR="003D3421" w:rsidRDefault="003D3421" w:rsidP="003D3421">
      <w:r>
        <w:t xml:space="preserve">Flask handles the http requests and responses coming from outside. With </w:t>
      </w:r>
      <w:proofErr w:type="gramStart"/>
      <w:r>
        <w:t>Flask</w:t>
      </w:r>
      <w:proofErr w:type="gramEnd"/>
      <w:r>
        <w:t xml:space="preserve"> it is pretty easy to do routing</w:t>
      </w:r>
      <w:r w:rsidR="00857E0B">
        <w:t xml:space="preserve"> and processing combining the routing and the controller into one function, like in </w:t>
      </w:r>
      <w:r w:rsidR="009441F2">
        <w:t>the</w:t>
      </w:r>
      <w:r w:rsidR="00857E0B">
        <w:t xml:space="preserve"> example</w:t>
      </w:r>
      <w:r w:rsidR="009441F2">
        <w:t xml:space="preserve"> below which returns all of the users in the database.</w:t>
      </w:r>
    </w:p>
    <w:p w14:paraId="23551C6E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ecorato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decorato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.app.route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'/users/all'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methods=[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'GET'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330772A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get_users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():  </w:t>
      </w:r>
    </w:p>
    <w:p w14:paraId="45583982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users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get_all_users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26A1F722" w14:textId="5CCEE735" w:rsidR="00857E0B" w:rsidRPr="009441F2" w:rsidRDefault="009441F2" w:rsidP="003D34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jsonify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users})  </w:t>
      </w:r>
    </w:p>
    <w:p w14:paraId="6D8BFA31" w14:textId="72685EFD" w:rsidR="009441F2" w:rsidRPr="009441F2" w:rsidRDefault="009441F2" w:rsidP="009441F2">
      <w:r>
        <w:t>So, with Flask it is possible to leave out the controller or rather compact it but that causes confusion and especially for larger projects I think it is easier to split it up.</w:t>
      </w:r>
    </w:p>
    <w:p w14:paraId="6D45F73F" w14:textId="1D1C25FE" w:rsidR="005857EF" w:rsidRDefault="009441F2" w:rsidP="00880A0A">
      <w:pPr>
        <w:pStyle w:val="Heading3"/>
        <w:rPr>
          <w:noProof/>
        </w:rPr>
      </w:pPr>
      <w:bookmarkStart w:id="25" w:name="_Toc502835175"/>
      <w:r>
        <w:rPr>
          <w:noProof/>
        </w:rPr>
        <w:lastRenderedPageBreak/>
        <w:t>Open API with con</w:t>
      </w:r>
      <w:r w:rsidR="00440475">
        <w:rPr>
          <w:noProof/>
        </w:rPr>
        <w:t>n</w:t>
      </w:r>
      <w:r w:rsidR="005857EF">
        <w:rPr>
          <w:noProof/>
        </w:rPr>
        <w:t>exion</w:t>
      </w:r>
      <w:bookmarkEnd w:id="25"/>
    </w:p>
    <w:p w14:paraId="07D1FEE1" w14:textId="77777777" w:rsidR="005C2190" w:rsidRDefault="009441F2" w:rsidP="009441F2">
      <w:r>
        <w:t>That’s why this application uses connexion on top of Flask. Connexion uses a .</w:t>
      </w:r>
      <w:proofErr w:type="spellStart"/>
      <w:r>
        <w:t>yaml</w:t>
      </w:r>
      <w:proofErr w:type="spellEnd"/>
      <w:r>
        <w:t xml:space="preserve"> file which defines the API. In this file, every request is defined with a path, contents and responses. The content of the request can be in the body, in the request header or in the URL or a combination of all. It is good practice to give every request a response, normally a http 200 for a successful </w:t>
      </w:r>
      <w:r w:rsidR="005C2190">
        <w:t xml:space="preserve">request but sometimes something different like a 404 if there is nothing found for a query. </w:t>
      </w:r>
    </w:p>
    <w:p w14:paraId="6737E0F1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/movies:  </w:t>
      </w:r>
    </w:p>
    <w:p w14:paraId="65BD5BF5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get:  </w:t>
      </w:r>
    </w:p>
    <w:p w14:paraId="2C7DC11D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tags: [movies]  </w:t>
      </w:r>
    </w:p>
    <w:p w14:paraId="6F6639B8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operationId: controllers.movies.showing_movies  </w:t>
      </w:r>
    </w:p>
    <w:p w14:paraId="3FC12CEC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summary: Gets all of the showing movies  </w:t>
      </w:r>
    </w:p>
    <w:p w14:paraId="70E534EB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responses:  </w:t>
      </w:r>
    </w:p>
    <w:p w14:paraId="242C1DC0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7E045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Returns showing movies  </w:t>
      </w:r>
    </w:p>
    <w:p w14:paraId="3C78B91F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schema:  </w:t>
      </w:r>
    </w:p>
    <w:p w14:paraId="7E62B35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type: </w:t>
      </w:r>
      <w:r w:rsidRPr="00B056E0">
        <w:rPr>
          <w:rFonts w:ascii="Consolas" w:eastAsia="Times New Roman" w:hAnsi="Consolas"/>
          <w:color w:val="1F497D" w:themeColor="text2"/>
          <w:sz w:val="18"/>
          <w:szCs w:val="18"/>
          <w:bdr w:val="none" w:sz="0" w:space="0" w:color="auto" w:frame="1"/>
        </w:rPr>
        <w:t>array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875C6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items:   </w:t>
      </w:r>
    </w:p>
    <w:p w14:paraId="02F1046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$ref: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'#/definitions/Movie'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41EE14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0033C95" w14:textId="342499CB" w:rsidR="005C2190" w:rsidRPr="005C2190" w:rsidRDefault="005C2190" w:rsidP="009441F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No movies  </w:t>
      </w:r>
    </w:p>
    <w:p w14:paraId="4BE384BF" w14:textId="5F67258E" w:rsidR="009441F2" w:rsidRDefault="005C2190" w:rsidP="009441F2">
      <w:r>
        <w:t>Connexion also uses Open API</w:t>
      </w:r>
      <w:r w:rsidR="00E87900">
        <w:t>, previously known as swagger,</w:t>
      </w:r>
      <w:r>
        <w:t xml:space="preserve"> which gives you a visual representation of the API with handy tools for testing </w:t>
      </w:r>
      <w:r w:rsidR="00F01472">
        <w:t>and debugging</w:t>
      </w:r>
      <w:r>
        <w:t xml:space="preserve">. </w:t>
      </w:r>
      <w:r w:rsidR="00E87900">
        <w:t xml:space="preserve">This makes it very easy for someone without any knowledge of the underlying business logic to write a client for the application as everything you need to know for a request is precisely detailed in the </w:t>
      </w:r>
      <w:proofErr w:type="spellStart"/>
      <w:r w:rsidR="00E87900">
        <w:t>yaml</w:t>
      </w:r>
      <w:proofErr w:type="spellEnd"/>
      <w:r w:rsidR="00E87900">
        <w:t xml:space="preserve"> file and neatly visualised, with examples to try it out, by Open API.</w:t>
      </w:r>
    </w:p>
    <w:p w14:paraId="44301725" w14:textId="77777777" w:rsidR="00E87900" w:rsidRDefault="00E87900" w:rsidP="009441F2"/>
    <w:p w14:paraId="03F4B917" w14:textId="7D764A30" w:rsidR="00E87900" w:rsidRDefault="00E87900" w:rsidP="009441F2">
      <w:r>
        <w:rPr>
          <w:noProof/>
        </w:rPr>
        <w:lastRenderedPageBreak/>
        <w:drawing>
          <wp:inline distT="0" distB="0" distL="0" distR="0" wp14:anchorId="2644F7E7" wp14:editId="5B66451D">
            <wp:extent cx="5395595" cy="5767070"/>
            <wp:effectExtent l="0" t="0" r="0" b="0"/>
            <wp:docPr id="3" name="Picture 3" descr="../../../Desktop/Screen%20Shot%202018-01-02%20at%2016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1-02%20at%2016.24.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3FD1" w14:textId="7C7EFB81" w:rsidR="005C2190" w:rsidRPr="009441F2" w:rsidRDefault="008F1838" w:rsidP="009441F2">
      <w:r>
        <w:rPr>
          <w:noProof/>
        </w:rPr>
        <w:t xml:space="preserve">Img. </w:t>
      </w:r>
      <w:r>
        <w:rPr>
          <w:noProof/>
        </w:rPr>
        <w:fldChar w:fldCharType="begin"/>
      </w:r>
      <w:r>
        <w:rPr>
          <w:noProof/>
        </w:rPr>
        <w:instrText xml:space="preserve"> seq ident </w:instrText>
      </w:r>
      <w:r>
        <w:rPr>
          <w:noProof/>
        </w:rPr>
        <w:fldChar w:fldCharType="separate"/>
      </w:r>
      <w:r w:rsidR="00DF0A3C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, </w:t>
      </w:r>
      <w:r w:rsidR="00E87900">
        <w:t>Example of a request detailed in Open API</w:t>
      </w:r>
    </w:p>
    <w:p w14:paraId="66D32A28" w14:textId="2FBE81F7" w:rsidR="00935C16" w:rsidRPr="00935C16" w:rsidRDefault="005857EF" w:rsidP="00935C16">
      <w:pPr>
        <w:pStyle w:val="Heading3"/>
        <w:rPr>
          <w:noProof/>
        </w:rPr>
      </w:pPr>
      <w:bookmarkStart w:id="26" w:name="_Toc502835176"/>
      <w:r>
        <w:rPr>
          <w:noProof/>
        </w:rPr>
        <w:t>Client</w:t>
      </w:r>
      <w:r w:rsidR="0038191D">
        <w:rPr>
          <w:noProof/>
        </w:rPr>
        <w:t>-</w:t>
      </w:r>
      <w:r>
        <w:rPr>
          <w:noProof/>
        </w:rPr>
        <w:t>side</w:t>
      </w:r>
      <w:bookmarkEnd w:id="26"/>
    </w:p>
    <w:p w14:paraId="1270D11C" w14:textId="35602094" w:rsidR="005857EF" w:rsidRPr="005857EF" w:rsidRDefault="005857EF" w:rsidP="00880A0A">
      <w:pPr>
        <w:pStyle w:val="Heading3"/>
        <w:rPr>
          <w:noProof/>
        </w:rPr>
      </w:pPr>
      <w:bookmarkStart w:id="27" w:name="_Toc502835177"/>
      <w:r>
        <w:rPr>
          <w:noProof/>
        </w:rPr>
        <w:t>Design</w:t>
      </w:r>
      <w:bookmarkEnd w:id="27"/>
    </w:p>
    <w:p w14:paraId="084447CD" w14:textId="77777777" w:rsidR="00B22912" w:rsidRDefault="00C10BD0" w:rsidP="00472CE1">
      <w:pPr>
        <w:pStyle w:val="Heading2"/>
        <w:rPr>
          <w:noProof/>
        </w:rPr>
      </w:pPr>
      <w:bookmarkStart w:id="28" w:name="_Ref502833667"/>
      <w:bookmarkStart w:id="29" w:name="_Ref502833686"/>
      <w:bookmarkStart w:id="30" w:name="_Toc502835178"/>
      <w:r>
        <w:rPr>
          <w:noProof/>
        </w:rPr>
        <w:t>Monoli</w:t>
      </w:r>
      <w:r w:rsidR="00BA1DBD">
        <w:rPr>
          <w:noProof/>
        </w:rPr>
        <w:t>thic</w:t>
      </w:r>
      <w:bookmarkEnd w:id="28"/>
      <w:bookmarkEnd w:id="29"/>
      <w:bookmarkEnd w:id="30"/>
      <w:r w:rsidR="00BA1DBD">
        <w:rPr>
          <w:noProof/>
        </w:rPr>
        <w:t xml:space="preserve"> </w:t>
      </w:r>
    </w:p>
    <w:p w14:paraId="7904C7C2" w14:textId="3E8334A0" w:rsidR="00BA1DBD" w:rsidRDefault="00B22912" w:rsidP="00B22912">
      <w:pPr>
        <w:rPr>
          <w:noProof/>
        </w:rPr>
      </w:pPr>
      <w:r>
        <w:rPr>
          <w:noProof/>
        </w:rPr>
        <w:t xml:space="preserve">A framework is not required but it greatly eases the development so for this paper I have chosen to uses Django, developed and maintained by the Django Software </w:t>
      </w:r>
      <w:r w:rsidRPr="003850DF">
        <w:rPr>
          <w:noProof/>
        </w:rPr>
        <w:t>Foundation</w:t>
      </w:r>
      <w:r>
        <w:rPr>
          <w:noProof/>
        </w:rPr>
        <w:t>.</w:t>
      </w:r>
    </w:p>
    <w:p w14:paraId="32AAB52C" w14:textId="411A8D26" w:rsidR="005857EF" w:rsidRDefault="005857EF" w:rsidP="00880A0A">
      <w:pPr>
        <w:pStyle w:val="Heading3"/>
        <w:rPr>
          <w:noProof/>
        </w:rPr>
      </w:pPr>
      <w:bookmarkStart w:id="31" w:name="_Toc502835179"/>
      <w:r>
        <w:rPr>
          <w:noProof/>
        </w:rPr>
        <w:lastRenderedPageBreak/>
        <w:t>Database Operations with Django Database API</w:t>
      </w:r>
      <w:bookmarkEnd w:id="31"/>
    </w:p>
    <w:p w14:paraId="59F521F7" w14:textId="16FBD209" w:rsidR="005857EF" w:rsidRDefault="005857EF" w:rsidP="00880A0A">
      <w:pPr>
        <w:pStyle w:val="Heading3"/>
        <w:rPr>
          <w:noProof/>
        </w:rPr>
      </w:pPr>
      <w:bookmarkStart w:id="32" w:name="_Toc502835180"/>
      <w:r>
        <w:rPr>
          <w:noProof/>
        </w:rPr>
        <w:t>Integrating Legacy Database in Django</w:t>
      </w:r>
      <w:bookmarkEnd w:id="32"/>
    </w:p>
    <w:p w14:paraId="0C728C2D" w14:textId="45D16D13" w:rsidR="005857EF" w:rsidRDefault="005857EF" w:rsidP="00880A0A">
      <w:pPr>
        <w:pStyle w:val="Heading3"/>
        <w:rPr>
          <w:noProof/>
        </w:rPr>
      </w:pPr>
      <w:bookmarkStart w:id="33" w:name="_Toc502835181"/>
      <w:r>
        <w:rPr>
          <w:noProof/>
        </w:rPr>
        <w:t>Views</w:t>
      </w:r>
      <w:bookmarkEnd w:id="33"/>
    </w:p>
    <w:p w14:paraId="29E810C9" w14:textId="6027204A" w:rsidR="005857EF" w:rsidRDefault="005857EF" w:rsidP="00880A0A">
      <w:pPr>
        <w:pStyle w:val="Heading3"/>
        <w:rPr>
          <w:noProof/>
        </w:rPr>
      </w:pPr>
      <w:bookmarkStart w:id="34" w:name="_Toc502835182"/>
      <w:r>
        <w:rPr>
          <w:noProof/>
        </w:rPr>
        <w:t>Forms and working with Django Framework</w:t>
      </w:r>
      <w:bookmarkEnd w:id="34"/>
    </w:p>
    <w:p w14:paraId="257ABD8A" w14:textId="46939F35" w:rsidR="005857EF" w:rsidRPr="005857EF" w:rsidRDefault="005857EF" w:rsidP="00880A0A">
      <w:pPr>
        <w:pStyle w:val="Heading3"/>
        <w:rPr>
          <w:noProof/>
        </w:rPr>
      </w:pPr>
      <w:bookmarkStart w:id="35" w:name="_Toc502835183"/>
      <w:r>
        <w:rPr>
          <w:noProof/>
        </w:rPr>
        <w:t>Design</w:t>
      </w:r>
      <w:bookmarkEnd w:id="35"/>
    </w:p>
    <w:p w14:paraId="0F1C1C2D" w14:textId="387A914C" w:rsidR="00B573BD" w:rsidRDefault="009C74C8" w:rsidP="00472CE1">
      <w:pPr>
        <w:pStyle w:val="Heading1"/>
        <w:rPr>
          <w:noProof/>
        </w:rPr>
      </w:pPr>
      <w:bookmarkStart w:id="36" w:name="_Toc502835184"/>
      <w:r>
        <w:rPr>
          <w:noProof/>
        </w:rPr>
        <w:t xml:space="preserve">Comparitive </w:t>
      </w:r>
      <w:r w:rsidR="00BA1DBD">
        <w:rPr>
          <w:noProof/>
        </w:rPr>
        <w:t>Advantages  and Disadvantages</w:t>
      </w:r>
      <w:bookmarkEnd w:id="36"/>
    </w:p>
    <w:p w14:paraId="715D4217" w14:textId="1F370AE7" w:rsidR="00EB258E" w:rsidRPr="00EB258E" w:rsidRDefault="00B77C43" w:rsidP="00EB258E">
      <w:r>
        <w:t>This c</w:t>
      </w:r>
      <w:r w:rsidR="00EB258E">
        <w:t>hapter will elaborate</w:t>
      </w:r>
      <w:r w:rsidR="00721037">
        <w:t xml:space="preserve"> </w:t>
      </w:r>
      <w:r>
        <w:t>on the advantages and d</w:t>
      </w:r>
      <w:r w:rsidR="00EB258E">
        <w:t>isadvantages of either method</w:t>
      </w:r>
      <w:r>
        <w:t>.</w:t>
      </w:r>
    </w:p>
    <w:p w14:paraId="28133F61" w14:textId="0551F631" w:rsidR="00BA1DBD" w:rsidRDefault="00BA1DBD" w:rsidP="00472CE1">
      <w:pPr>
        <w:pStyle w:val="Heading2"/>
        <w:rPr>
          <w:noProof/>
        </w:rPr>
      </w:pPr>
      <w:bookmarkStart w:id="37" w:name="_Toc502835185"/>
      <w:r>
        <w:rPr>
          <w:noProof/>
        </w:rPr>
        <w:t>Monolithic Architecture</w:t>
      </w:r>
      <w:bookmarkEnd w:id="37"/>
    </w:p>
    <w:p w14:paraId="3AAA57DB" w14:textId="10D02741" w:rsidR="00EB258E" w:rsidRPr="00EB258E" w:rsidRDefault="00EB258E" w:rsidP="00EB258E">
      <w:r>
        <w:t xml:space="preserve">Starting with Monolithic Architecture and the concerns I was faced with during development and future production concerns </w:t>
      </w:r>
    </w:p>
    <w:p w14:paraId="2E16FE00" w14:textId="4C78DB38" w:rsidR="000C1545" w:rsidRDefault="00B635F8" w:rsidP="00880A0A">
      <w:pPr>
        <w:pStyle w:val="Heading3"/>
        <w:rPr>
          <w:noProof/>
        </w:rPr>
      </w:pPr>
      <w:bookmarkStart w:id="38" w:name="_Toc502835186"/>
      <w:r>
        <w:rPr>
          <w:noProof/>
        </w:rPr>
        <w:t>Development concerns</w:t>
      </w:r>
      <w:bookmarkEnd w:id="38"/>
    </w:p>
    <w:p w14:paraId="1C7EB3C5" w14:textId="5BE81253" w:rsidR="00EB258E" w:rsidRPr="00EB258E" w:rsidRDefault="00B77C43" w:rsidP="00EB258E">
      <w:r>
        <w:t xml:space="preserve">Concerns a developer or a team of developers is faced with when developing a monolithic application. </w:t>
      </w:r>
    </w:p>
    <w:p w14:paraId="685CE535" w14:textId="7A700254" w:rsidR="00B635F8" w:rsidRDefault="00B635F8" w:rsidP="00472CE1">
      <w:pPr>
        <w:pStyle w:val="Heading4"/>
      </w:pPr>
      <w:r w:rsidRPr="001B16A1">
        <w:t>Learning curve</w:t>
      </w:r>
    </w:p>
    <w:p w14:paraId="43C34729" w14:textId="4136385F" w:rsidR="00EB258E" w:rsidRDefault="009E10A9" w:rsidP="00EB258E">
      <w:r>
        <w:t xml:space="preserve">Learning monolithic programming might seem simple in the beginning </w:t>
      </w:r>
      <w:r w:rsidR="002F2967">
        <w:t>especially</w:t>
      </w:r>
      <w:r>
        <w:t xml:space="preserve"> with a framework like Django </w:t>
      </w:r>
      <w:r w:rsidR="00EB258E">
        <w:t>and you can have a functioning web application</w:t>
      </w:r>
      <w:r w:rsidR="00B77C43">
        <w:t xml:space="preserve"> up and</w:t>
      </w:r>
      <w:r w:rsidR="00EB258E">
        <w:t xml:space="preserve"> running in no time and without prior knowledge of the framework and concept</w:t>
      </w:r>
      <w:r w:rsidR="00B77C43">
        <w:t>,</w:t>
      </w:r>
      <w:r w:rsidR="00EB258E">
        <w:t xml:space="preserve"> </w:t>
      </w:r>
      <w:r>
        <w:t xml:space="preserve">but </w:t>
      </w:r>
      <w:r w:rsidR="002F2967">
        <w:t>that can be deceiving</w:t>
      </w:r>
      <w:r w:rsidR="00EB258E">
        <w:t>.</w:t>
      </w:r>
      <w:r w:rsidR="002F2967">
        <w:t xml:space="preserve"> </w:t>
      </w:r>
      <w:r w:rsidR="00EB258E">
        <w:t>E</w:t>
      </w:r>
      <w:r w:rsidR="002F2967">
        <w:t>ven though you might be able to write a simple application quickly</w:t>
      </w:r>
      <w:r w:rsidR="009E401B">
        <w:t>,</w:t>
      </w:r>
      <w:r w:rsidR="002F2967">
        <w:t xml:space="preserve"> you’ll most likely lack an understanding of the </w:t>
      </w:r>
      <w:r w:rsidR="002F2967" w:rsidRPr="002F2967">
        <w:t xml:space="preserve">processes </w:t>
      </w:r>
      <w:r w:rsidR="002F2967">
        <w:t>going on under the hood which wi</w:t>
      </w:r>
      <w:r w:rsidR="009E401B">
        <w:t>ll eventually lead to problems down the road when you have to scale up the appli</w:t>
      </w:r>
      <w:r w:rsidR="00EB258E">
        <w:t xml:space="preserve">cation or customize it further. </w:t>
      </w:r>
    </w:p>
    <w:p w14:paraId="36164687" w14:textId="77777777" w:rsidR="00794E07" w:rsidRDefault="00794E07" w:rsidP="00EB258E"/>
    <w:p w14:paraId="0F9C862F" w14:textId="59E5335C" w:rsidR="00794E07" w:rsidRDefault="00794E07" w:rsidP="00794E07">
      <w:pPr>
        <w:pStyle w:val="Heading4"/>
      </w:pPr>
      <w:r>
        <w:t>Debugging</w:t>
      </w:r>
    </w:p>
    <w:p w14:paraId="0E011091" w14:textId="5E3B4C34" w:rsidR="00794E07" w:rsidRPr="00794E07" w:rsidRDefault="00F26028" w:rsidP="00794E07">
      <w:r>
        <w:t>Debugging</w:t>
      </w:r>
      <w:r w:rsidR="00794E07">
        <w:t xml:space="preserve"> </w:t>
      </w:r>
      <w:r>
        <w:t>a monolithic application can quickly become tedious and very time consuming</w:t>
      </w:r>
    </w:p>
    <w:p w14:paraId="109CB688" w14:textId="5FD2379A" w:rsidR="00B635F8" w:rsidRDefault="00B635F8" w:rsidP="00880A0A">
      <w:pPr>
        <w:pStyle w:val="Heading3"/>
        <w:rPr>
          <w:noProof/>
        </w:rPr>
      </w:pPr>
      <w:bookmarkStart w:id="39" w:name="_Toc502835187"/>
      <w:r>
        <w:rPr>
          <w:noProof/>
        </w:rPr>
        <w:lastRenderedPageBreak/>
        <w:t>Production concerns</w:t>
      </w:r>
      <w:bookmarkEnd w:id="39"/>
    </w:p>
    <w:p w14:paraId="7A0EDB6E" w14:textId="79B27039" w:rsidR="00EB258E" w:rsidRPr="00EB258E" w:rsidRDefault="00B635F8" w:rsidP="00EB258E">
      <w:pPr>
        <w:pStyle w:val="Heading4"/>
      </w:pPr>
      <w:r>
        <w:t>Performance</w:t>
      </w:r>
    </w:p>
    <w:p w14:paraId="249A2228" w14:textId="67C0C1B3" w:rsidR="00B635F8" w:rsidRDefault="00B635F8" w:rsidP="00472CE1">
      <w:pPr>
        <w:pStyle w:val="Heading4"/>
      </w:pPr>
      <w:r>
        <w:t>Scalability</w:t>
      </w:r>
    </w:p>
    <w:p w14:paraId="68D3CDC3" w14:textId="0ACA5E9F" w:rsidR="00B635F8" w:rsidRDefault="00B635F8" w:rsidP="00472CE1">
      <w:pPr>
        <w:pStyle w:val="Heading4"/>
      </w:pPr>
      <w:r>
        <w:t>Security</w:t>
      </w:r>
    </w:p>
    <w:p w14:paraId="208BF568" w14:textId="74C7A02B" w:rsidR="000C1545" w:rsidRDefault="000C1545" w:rsidP="00472CE1">
      <w:pPr>
        <w:pStyle w:val="Heading4"/>
      </w:pPr>
      <w:r>
        <w:t>Upgradeability</w:t>
      </w:r>
    </w:p>
    <w:p w14:paraId="4EB0AFB4" w14:textId="60D086AA" w:rsidR="00F945D7" w:rsidRPr="00B635F8" w:rsidRDefault="00F945D7" w:rsidP="00472CE1">
      <w:pPr>
        <w:pStyle w:val="Heading4"/>
      </w:pPr>
      <w:r>
        <w:t>Crossplatform</w:t>
      </w:r>
    </w:p>
    <w:p w14:paraId="00DFFAA1" w14:textId="77777777" w:rsidR="00D024E5" w:rsidRDefault="009C74C8" w:rsidP="00472CE1">
      <w:pPr>
        <w:pStyle w:val="Heading2"/>
      </w:pPr>
      <w:bookmarkStart w:id="40" w:name="_Toc502835188"/>
      <w:r>
        <w:rPr>
          <w:noProof/>
        </w:rPr>
        <w:t>Microservices Architecture</w:t>
      </w:r>
      <w:bookmarkEnd w:id="40"/>
    </w:p>
    <w:p w14:paraId="22D203C1" w14:textId="2B9E96E8" w:rsidR="009C74C8" w:rsidRDefault="00D024E5" w:rsidP="00D024E5">
      <w:r w:rsidRPr="00D024E5">
        <w:t xml:space="preserve"> As with Monolithic architecture there are many different frameworks to ease the development process and for this paper I have chosen to use Flask which is open source and can be found on Github.</w:t>
      </w:r>
    </w:p>
    <w:p w14:paraId="0EF24F7C" w14:textId="77777777" w:rsidR="00D024E5" w:rsidRPr="00D024E5" w:rsidRDefault="00D024E5" w:rsidP="00D024E5"/>
    <w:p w14:paraId="24CEFB0D" w14:textId="020AEB74" w:rsidR="00C540B2" w:rsidRDefault="00C540B2" w:rsidP="00880A0A">
      <w:pPr>
        <w:pStyle w:val="Heading3"/>
      </w:pPr>
      <w:bookmarkStart w:id="41" w:name="_Toc502835189"/>
      <w:r>
        <w:t>Development concerns</w:t>
      </w:r>
      <w:bookmarkEnd w:id="41"/>
    </w:p>
    <w:p w14:paraId="19CB1573" w14:textId="0D659B52" w:rsidR="00C540B2" w:rsidRDefault="004E2A2D" w:rsidP="00472CE1">
      <w:pPr>
        <w:pStyle w:val="Heading4"/>
      </w:pPr>
      <w:r>
        <w:t>Learning Curve</w:t>
      </w:r>
    </w:p>
    <w:p w14:paraId="38E92ED4" w14:textId="034CAFC1" w:rsidR="00F945D7" w:rsidRDefault="00F945D7" w:rsidP="00472CE1">
      <w:pPr>
        <w:pStyle w:val="Heading4"/>
      </w:pPr>
      <w:r>
        <w:t>Teamwork</w:t>
      </w:r>
    </w:p>
    <w:p w14:paraId="2FFF3A3C" w14:textId="0ED1FF39" w:rsidR="00F945D7" w:rsidRDefault="00F945D7" w:rsidP="00880A0A">
      <w:pPr>
        <w:pStyle w:val="Heading3"/>
      </w:pPr>
      <w:bookmarkStart w:id="42" w:name="_Toc502835190"/>
      <w:r>
        <w:t>Production concerns</w:t>
      </w:r>
      <w:bookmarkEnd w:id="42"/>
    </w:p>
    <w:p w14:paraId="6D69CF56" w14:textId="4D1EBDF7" w:rsidR="00F945D7" w:rsidRDefault="00F945D7" w:rsidP="00472CE1">
      <w:pPr>
        <w:pStyle w:val="Heading4"/>
      </w:pPr>
      <w:r>
        <w:t>Performance</w:t>
      </w:r>
    </w:p>
    <w:p w14:paraId="550C1F6F" w14:textId="695D9862" w:rsidR="00F945D7" w:rsidRDefault="00F945D7" w:rsidP="00472CE1">
      <w:pPr>
        <w:pStyle w:val="Heading4"/>
      </w:pPr>
      <w:r>
        <w:t>Scalability</w:t>
      </w:r>
    </w:p>
    <w:p w14:paraId="758AD014" w14:textId="487EC2D3" w:rsidR="00F945D7" w:rsidRDefault="00F945D7" w:rsidP="00472CE1">
      <w:pPr>
        <w:pStyle w:val="Heading4"/>
      </w:pPr>
      <w:r>
        <w:t>Security</w:t>
      </w:r>
    </w:p>
    <w:p w14:paraId="46ABD107" w14:textId="50CC74FB" w:rsidR="00F945D7" w:rsidRDefault="00F945D7" w:rsidP="00472CE1">
      <w:pPr>
        <w:pStyle w:val="Heading4"/>
      </w:pPr>
      <w:r>
        <w:t>Upgradeability</w:t>
      </w:r>
    </w:p>
    <w:p w14:paraId="4204E4DB" w14:textId="3ACB050B" w:rsidR="00F945D7" w:rsidRPr="00C540B2" w:rsidRDefault="00F945D7" w:rsidP="00472CE1">
      <w:pPr>
        <w:pStyle w:val="Heading4"/>
      </w:pPr>
      <w:r>
        <w:t>Crossplatform</w:t>
      </w:r>
    </w:p>
    <w:p w14:paraId="71E6F34D" w14:textId="21FD60CB" w:rsidR="00E57392" w:rsidRDefault="00BA1DBD" w:rsidP="009B76A3">
      <w:pPr>
        <w:pStyle w:val="Heading1"/>
        <w:rPr>
          <w:noProof/>
        </w:rPr>
      </w:pPr>
      <w:bookmarkStart w:id="43" w:name="_Toc502835191"/>
      <w:r>
        <w:rPr>
          <w:noProof/>
        </w:rPr>
        <w:t>Conclusion</w:t>
      </w:r>
      <w:bookmarkEnd w:id="43"/>
    </w:p>
    <w:bookmarkStart w:id="44" w:name="_Toc502835192" w:displacedByCustomXml="next"/>
    <w:sdt>
      <w:sdtPr>
        <w:id w:val="92939383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sdtEndPr>
      <w:sdtContent>
        <w:p w14:paraId="1C752A4A" w14:textId="5254FEF2" w:rsidR="00D024E5" w:rsidRDefault="002024BB">
          <w:pPr>
            <w:pStyle w:val="Heading1"/>
          </w:pPr>
          <w:r>
            <w:t>References</w:t>
          </w:r>
          <w:bookmarkEnd w:id="44"/>
        </w:p>
        <w:sdt>
          <w:sdtPr>
            <w:id w:val="111145805"/>
            <w:bibliography/>
          </w:sdtPr>
          <w:sdtContent>
            <w:p w14:paraId="5C5AE698" w14:textId="77777777" w:rsidR="006E33C6" w:rsidRDefault="00D024E5" w:rsidP="008F1838">
              <w:pPr>
                <w:rPr>
                  <w:rFonts w:asciiTheme="minorHAnsi" w:hAnsiTheme="minorHAnsi" w:cstheme="minorBidi"/>
                  <w:noProof/>
                  <w:sz w:val="22"/>
                  <w:szCs w:val="22"/>
                  <w:lang w:val="de-AT"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6E33C6" w14:paraId="23FF2113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C267B9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11DAAF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G. A. L. L. M. M. F. M. R. M. L. S. Nicola Dragoni, “Microservices: yesterday, today, and tomorrow,” 2017. [Online]. Available: https://arxiv.org/pdf/1606.04036.pdf. [Accessed 3 January 2018].</w:t>
                    </w:r>
                  </w:p>
                </w:tc>
              </w:tr>
              <w:tr w:rsidR="006E33C6" w14:paraId="672E7454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A4A3E8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30B222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Merriam Webster, “monolithic,” 2017. [Online]. Available: https://www.merriam-webster.com/dictionary/monolithic. [Accessed 3 January 2018].</w:t>
                    </w:r>
                  </w:p>
                </w:tc>
              </w:tr>
              <w:tr w:rsidR="006E33C6" w14:paraId="7410CBED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319A46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F85CE7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Wrox Press Ltd, “Three-tier Application Model,” 1998. [Online]. Available: https://msdn.microsoft.com/en-us/library/aa480455.aspx. [Accessed 3 Janurary 2018].</w:t>
                    </w:r>
                  </w:p>
                </w:tc>
              </w:tr>
              <w:tr w:rsidR="006E33C6" w14:paraId="048B9DEA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C4446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8410F7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Margaret, “Definition: monolithic architecture,” 2016. [Online]. Available: http://whatis.techtarget.com/definition/monolithic-architecture. [Accessed 14 December 2017].</w:t>
                    </w:r>
                  </w:p>
                </w:tc>
              </w:tr>
              <w:tr w:rsidR="006E33C6" w14:paraId="428A3513" w14:textId="77777777" w:rsidTr="006E33C6">
                <w:trPr>
                  <w:divId w:val="149948007"/>
                  <w:trHeight w:val="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35C6BD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62B5B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Annett, “What is a Monolith?,” 2014. [Online]. Available: http://www.codingthearchitecture.com/2014/11/19/what_is_a_monolith.html. [Accessed 3 January 2018].</w:t>
                    </w:r>
                  </w:p>
                </w:tc>
              </w:tr>
              <w:tr w:rsidR="006E33C6" w14:paraId="2366BB39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2ECC6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E23DBA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Wolff, “Microservices Primer,” learnpub, 2017. [Online]. Available: https://leanpub.com/microservices-primer/read. [Accessed 3 January 2018].</w:t>
                    </w:r>
                  </w:p>
                </w:tc>
              </w:tr>
              <w:tr w:rsidR="006E33C6" w14:paraId="33B4D59B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294B74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08180" w14:textId="42EB684E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H. F. M. E. N. M. C. , C. F. , D. O. David Booth, “Web Services Architecture,” W3C, Febuary 2004. [Online]. Available: https://www.w3.org/TR/ws-arch/#introduction. [Accessed 4 January 2018].</w:t>
                    </w:r>
                  </w:p>
                </w:tc>
              </w:tr>
              <w:tr w:rsidR="006E33C6" w14:paraId="11FCE3B9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736770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53FC24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Django Software Foundation, “Django,” 2017. [Online]. Available: https://www.djangoproject.com. [Accessed 15 12 2017].</w:t>
                    </w:r>
                  </w:p>
                </w:tc>
              </w:tr>
              <w:tr w:rsidR="006E33C6" w14:paraId="36017D4E" w14:textId="77777777">
                <w:trPr>
                  <w:divId w:val="149948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B8E03D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F4832" w14:textId="77777777" w:rsidR="006E33C6" w:rsidRDefault="006E33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Opensource, “Flask,” 2017. [Online]. Available: http://flask.pocoo.org. [Accessed 31 12 2017].</w:t>
                    </w:r>
                  </w:p>
                </w:tc>
              </w:tr>
            </w:tbl>
            <w:p w14:paraId="7230FCB0" w14:textId="77777777" w:rsidR="006E33C6" w:rsidRDefault="006E33C6">
              <w:pPr>
                <w:divId w:val="149948007"/>
                <w:rPr>
                  <w:rFonts w:eastAsia="Times New Roman"/>
                  <w:noProof/>
                </w:rPr>
              </w:pPr>
            </w:p>
            <w:p w14:paraId="1CE17A48" w14:textId="26990094" w:rsidR="008F1838" w:rsidRPr="006F53C7" w:rsidRDefault="00D024E5" w:rsidP="008F18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F1838" w:rsidRPr="006F53C7" w:rsidSect="005A4F2E">
      <w:type w:val="continuous"/>
      <w:pgSz w:w="11906" w:h="16838"/>
      <w:pgMar w:top="1418" w:right="1418" w:bottom="1134" w:left="1418" w:header="709" w:footer="709" w:gutter="567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62184" w14:textId="77777777" w:rsidR="00C0594B" w:rsidRDefault="00C0594B" w:rsidP="00472CE1">
      <w:r>
        <w:separator/>
      </w:r>
    </w:p>
    <w:p w14:paraId="4080CB3A" w14:textId="77777777" w:rsidR="00C0594B" w:rsidRDefault="00C0594B" w:rsidP="00472CE1"/>
  </w:endnote>
  <w:endnote w:type="continuationSeparator" w:id="0">
    <w:p w14:paraId="519D626C" w14:textId="77777777" w:rsidR="00C0594B" w:rsidRDefault="00C0594B" w:rsidP="00472CE1">
      <w:r>
        <w:continuationSeparator/>
      </w:r>
    </w:p>
    <w:p w14:paraId="1DD5B5CF" w14:textId="77777777" w:rsidR="00C0594B" w:rsidRDefault="00C0594B" w:rsidP="0047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6E33C6" w:rsidRDefault="006E33C6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6E33C6" w:rsidRDefault="006E33C6" w:rsidP="00472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2ADE1" w14:textId="72555A19" w:rsidR="006E33C6" w:rsidRPr="0002234E" w:rsidRDefault="006E33C6" w:rsidP="00472CE1">
    <w:pPr>
      <w:pStyle w:val="Footer"/>
    </w:pPr>
    <w:r>
      <w:t>Benedict Armstrong – Monolithic vs. Microservices: a comparison</w:t>
    </w:r>
    <w:r>
      <w:tab/>
      <w:t>´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514E9" w14:textId="68B1EA8A" w:rsidR="006E33C6" w:rsidRDefault="006E33C6" w:rsidP="00061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B2DD2" w14:textId="77777777" w:rsidR="00C0594B" w:rsidRDefault="00C0594B" w:rsidP="00472CE1">
      <w:r>
        <w:separator/>
      </w:r>
    </w:p>
    <w:p w14:paraId="2F49A98E" w14:textId="77777777" w:rsidR="00C0594B" w:rsidRDefault="00C0594B" w:rsidP="00472CE1"/>
  </w:footnote>
  <w:footnote w:type="continuationSeparator" w:id="0">
    <w:p w14:paraId="20DB9715" w14:textId="77777777" w:rsidR="00C0594B" w:rsidRDefault="00C0594B" w:rsidP="00472CE1">
      <w:r>
        <w:continuationSeparator/>
      </w:r>
    </w:p>
    <w:p w14:paraId="233FC6FD" w14:textId="77777777" w:rsidR="00C0594B" w:rsidRDefault="00C0594B" w:rsidP="00472C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32B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3597"/>
    <w:multiLevelType w:val="multilevel"/>
    <w:tmpl w:val="464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C56B3"/>
    <w:multiLevelType w:val="multilevel"/>
    <w:tmpl w:val="B67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B6D98"/>
    <w:multiLevelType w:val="multilevel"/>
    <w:tmpl w:val="6384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77BA4"/>
    <w:multiLevelType w:val="multilevel"/>
    <w:tmpl w:val="4AA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429EA"/>
    <w:multiLevelType w:val="multilevel"/>
    <w:tmpl w:val="408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E78A3"/>
    <w:multiLevelType w:val="multilevel"/>
    <w:tmpl w:val="9FE8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0801C2"/>
    <w:multiLevelType w:val="multilevel"/>
    <w:tmpl w:val="4462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F67423"/>
    <w:multiLevelType w:val="multilevel"/>
    <w:tmpl w:val="88E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27B1BA0"/>
    <w:multiLevelType w:val="multilevel"/>
    <w:tmpl w:val="1F12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12E37"/>
    <w:multiLevelType w:val="multilevel"/>
    <w:tmpl w:val="732A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A67E28"/>
    <w:multiLevelType w:val="multilevel"/>
    <w:tmpl w:val="0B4E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21BA"/>
    <w:rsid w:val="00013164"/>
    <w:rsid w:val="0002234E"/>
    <w:rsid w:val="0004595B"/>
    <w:rsid w:val="0005227A"/>
    <w:rsid w:val="00052DE2"/>
    <w:rsid w:val="00052DFD"/>
    <w:rsid w:val="0005495D"/>
    <w:rsid w:val="00057E9F"/>
    <w:rsid w:val="0006113B"/>
    <w:rsid w:val="00063094"/>
    <w:rsid w:val="000754BA"/>
    <w:rsid w:val="000772E3"/>
    <w:rsid w:val="00077798"/>
    <w:rsid w:val="00084BEC"/>
    <w:rsid w:val="000913BB"/>
    <w:rsid w:val="00092E37"/>
    <w:rsid w:val="000A7FF0"/>
    <w:rsid w:val="000B2802"/>
    <w:rsid w:val="000C1545"/>
    <w:rsid w:val="000C2FE8"/>
    <w:rsid w:val="000E1A11"/>
    <w:rsid w:val="001110BD"/>
    <w:rsid w:val="00155072"/>
    <w:rsid w:val="00160D01"/>
    <w:rsid w:val="001A009F"/>
    <w:rsid w:val="001B16A1"/>
    <w:rsid w:val="001E5EC6"/>
    <w:rsid w:val="002024BB"/>
    <w:rsid w:val="00232DC1"/>
    <w:rsid w:val="0023384A"/>
    <w:rsid w:val="002403DE"/>
    <w:rsid w:val="00246C8E"/>
    <w:rsid w:val="002523F1"/>
    <w:rsid w:val="00263FB7"/>
    <w:rsid w:val="0026529F"/>
    <w:rsid w:val="0028146F"/>
    <w:rsid w:val="00284C5E"/>
    <w:rsid w:val="00292FC3"/>
    <w:rsid w:val="00295EC8"/>
    <w:rsid w:val="00295F97"/>
    <w:rsid w:val="002B59DD"/>
    <w:rsid w:val="002B7FE5"/>
    <w:rsid w:val="002C0E88"/>
    <w:rsid w:val="002C1A3F"/>
    <w:rsid w:val="002D41AF"/>
    <w:rsid w:val="002E4A94"/>
    <w:rsid w:val="002F2967"/>
    <w:rsid w:val="002F67F4"/>
    <w:rsid w:val="002F689A"/>
    <w:rsid w:val="00323E41"/>
    <w:rsid w:val="00333F7A"/>
    <w:rsid w:val="003656F4"/>
    <w:rsid w:val="00372CC5"/>
    <w:rsid w:val="00376904"/>
    <w:rsid w:val="00377E05"/>
    <w:rsid w:val="0038191D"/>
    <w:rsid w:val="003850DF"/>
    <w:rsid w:val="00390D6A"/>
    <w:rsid w:val="00391606"/>
    <w:rsid w:val="00391E8D"/>
    <w:rsid w:val="003A13AF"/>
    <w:rsid w:val="003A6524"/>
    <w:rsid w:val="003B4FF4"/>
    <w:rsid w:val="003D3421"/>
    <w:rsid w:val="003E2522"/>
    <w:rsid w:val="003F6C8E"/>
    <w:rsid w:val="0040055D"/>
    <w:rsid w:val="00400EAF"/>
    <w:rsid w:val="00440475"/>
    <w:rsid w:val="00442230"/>
    <w:rsid w:val="00444382"/>
    <w:rsid w:val="00452373"/>
    <w:rsid w:val="00472CE1"/>
    <w:rsid w:val="00486AD2"/>
    <w:rsid w:val="00490FED"/>
    <w:rsid w:val="004A4E4F"/>
    <w:rsid w:val="004C0A2D"/>
    <w:rsid w:val="004E2A2D"/>
    <w:rsid w:val="00500E5A"/>
    <w:rsid w:val="00504A52"/>
    <w:rsid w:val="00505F56"/>
    <w:rsid w:val="00520296"/>
    <w:rsid w:val="005263EE"/>
    <w:rsid w:val="0053314B"/>
    <w:rsid w:val="005377CC"/>
    <w:rsid w:val="005457A6"/>
    <w:rsid w:val="00550ECE"/>
    <w:rsid w:val="005674E6"/>
    <w:rsid w:val="00572A39"/>
    <w:rsid w:val="0057398A"/>
    <w:rsid w:val="00577449"/>
    <w:rsid w:val="00581253"/>
    <w:rsid w:val="005857EF"/>
    <w:rsid w:val="005863E7"/>
    <w:rsid w:val="005937C8"/>
    <w:rsid w:val="005A4F2E"/>
    <w:rsid w:val="005C2190"/>
    <w:rsid w:val="005D3197"/>
    <w:rsid w:val="005D53FC"/>
    <w:rsid w:val="005E1480"/>
    <w:rsid w:val="005F4004"/>
    <w:rsid w:val="00600051"/>
    <w:rsid w:val="0061196C"/>
    <w:rsid w:val="00613AEF"/>
    <w:rsid w:val="00613C4C"/>
    <w:rsid w:val="006253BA"/>
    <w:rsid w:val="00633DBB"/>
    <w:rsid w:val="00645075"/>
    <w:rsid w:val="00655071"/>
    <w:rsid w:val="00663386"/>
    <w:rsid w:val="0066590F"/>
    <w:rsid w:val="00690DB8"/>
    <w:rsid w:val="006A5555"/>
    <w:rsid w:val="006B0BCF"/>
    <w:rsid w:val="006B2F0A"/>
    <w:rsid w:val="006B42CF"/>
    <w:rsid w:val="006C558F"/>
    <w:rsid w:val="006D24A7"/>
    <w:rsid w:val="006E33C6"/>
    <w:rsid w:val="006F53C7"/>
    <w:rsid w:val="00716928"/>
    <w:rsid w:val="00721037"/>
    <w:rsid w:val="0072657E"/>
    <w:rsid w:val="00741E60"/>
    <w:rsid w:val="00742C7D"/>
    <w:rsid w:val="0076010B"/>
    <w:rsid w:val="00764635"/>
    <w:rsid w:val="00794E07"/>
    <w:rsid w:val="007E2768"/>
    <w:rsid w:val="007E5671"/>
    <w:rsid w:val="00802D3D"/>
    <w:rsid w:val="008142EC"/>
    <w:rsid w:val="0081778C"/>
    <w:rsid w:val="00824ED1"/>
    <w:rsid w:val="00836908"/>
    <w:rsid w:val="00852CFE"/>
    <w:rsid w:val="00852EBF"/>
    <w:rsid w:val="0085614E"/>
    <w:rsid w:val="008576E9"/>
    <w:rsid w:val="00857E0B"/>
    <w:rsid w:val="00860AB5"/>
    <w:rsid w:val="008754A9"/>
    <w:rsid w:val="00880A0A"/>
    <w:rsid w:val="00895A48"/>
    <w:rsid w:val="008A2673"/>
    <w:rsid w:val="008B2F35"/>
    <w:rsid w:val="008C0B79"/>
    <w:rsid w:val="008D3135"/>
    <w:rsid w:val="008E7D34"/>
    <w:rsid w:val="008F1838"/>
    <w:rsid w:val="008F76A8"/>
    <w:rsid w:val="00920B31"/>
    <w:rsid w:val="00926C87"/>
    <w:rsid w:val="009322C7"/>
    <w:rsid w:val="00934C62"/>
    <w:rsid w:val="00935C16"/>
    <w:rsid w:val="009441F2"/>
    <w:rsid w:val="00944EA4"/>
    <w:rsid w:val="0096611D"/>
    <w:rsid w:val="00967374"/>
    <w:rsid w:val="00996E9A"/>
    <w:rsid w:val="009A5499"/>
    <w:rsid w:val="009B76A3"/>
    <w:rsid w:val="009C74C8"/>
    <w:rsid w:val="009D0EAF"/>
    <w:rsid w:val="009D54ED"/>
    <w:rsid w:val="009D61AE"/>
    <w:rsid w:val="009E10A9"/>
    <w:rsid w:val="009E1434"/>
    <w:rsid w:val="009E401B"/>
    <w:rsid w:val="009E5D7E"/>
    <w:rsid w:val="009F1798"/>
    <w:rsid w:val="00A00498"/>
    <w:rsid w:val="00A00AF7"/>
    <w:rsid w:val="00A14CE2"/>
    <w:rsid w:val="00A25CB8"/>
    <w:rsid w:val="00A2685A"/>
    <w:rsid w:val="00A34F57"/>
    <w:rsid w:val="00A503B1"/>
    <w:rsid w:val="00A61D13"/>
    <w:rsid w:val="00A8178C"/>
    <w:rsid w:val="00A974E4"/>
    <w:rsid w:val="00AC25DB"/>
    <w:rsid w:val="00AC5755"/>
    <w:rsid w:val="00AE23C8"/>
    <w:rsid w:val="00AE4B38"/>
    <w:rsid w:val="00AE7B0F"/>
    <w:rsid w:val="00AF3287"/>
    <w:rsid w:val="00B056E0"/>
    <w:rsid w:val="00B14AAE"/>
    <w:rsid w:val="00B22912"/>
    <w:rsid w:val="00B3390D"/>
    <w:rsid w:val="00B41A70"/>
    <w:rsid w:val="00B46087"/>
    <w:rsid w:val="00B516AD"/>
    <w:rsid w:val="00B573BD"/>
    <w:rsid w:val="00B601FC"/>
    <w:rsid w:val="00B63496"/>
    <w:rsid w:val="00B635F8"/>
    <w:rsid w:val="00B66A72"/>
    <w:rsid w:val="00B72D0A"/>
    <w:rsid w:val="00B75F64"/>
    <w:rsid w:val="00B77662"/>
    <w:rsid w:val="00B77C43"/>
    <w:rsid w:val="00B849AB"/>
    <w:rsid w:val="00B86C06"/>
    <w:rsid w:val="00B96316"/>
    <w:rsid w:val="00BA099C"/>
    <w:rsid w:val="00BA1DBD"/>
    <w:rsid w:val="00BA79EA"/>
    <w:rsid w:val="00BB3412"/>
    <w:rsid w:val="00BB722A"/>
    <w:rsid w:val="00BB7E92"/>
    <w:rsid w:val="00BE08FD"/>
    <w:rsid w:val="00BF42A7"/>
    <w:rsid w:val="00C0594B"/>
    <w:rsid w:val="00C10BD0"/>
    <w:rsid w:val="00C248CF"/>
    <w:rsid w:val="00C33670"/>
    <w:rsid w:val="00C37753"/>
    <w:rsid w:val="00C463A1"/>
    <w:rsid w:val="00C521FB"/>
    <w:rsid w:val="00C52B29"/>
    <w:rsid w:val="00C540B2"/>
    <w:rsid w:val="00C542E2"/>
    <w:rsid w:val="00C56656"/>
    <w:rsid w:val="00C74FD3"/>
    <w:rsid w:val="00C807A7"/>
    <w:rsid w:val="00C80FCE"/>
    <w:rsid w:val="00C860C2"/>
    <w:rsid w:val="00CA0EF3"/>
    <w:rsid w:val="00CA24BB"/>
    <w:rsid w:val="00CA6AC1"/>
    <w:rsid w:val="00CB0E09"/>
    <w:rsid w:val="00CD0815"/>
    <w:rsid w:val="00CD446B"/>
    <w:rsid w:val="00D00DAB"/>
    <w:rsid w:val="00D024E5"/>
    <w:rsid w:val="00D11EF4"/>
    <w:rsid w:val="00D325DF"/>
    <w:rsid w:val="00D44065"/>
    <w:rsid w:val="00D447AB"/>
    <w:rsid w:val="00D50B7E"/>
    <w:rsid w:val="00D51660"/>
    <w:rsid w:val="00D73BBF"/>
    <w:rsid w:val="00D776F8"/>
    <w:rsid w:val="00D82045"/>
    <w:rsid w:val="00D85D5A"/>
    <w:rsid w:val="00DB3ACD"/>
    <w:rsid w:val="00DC3781"/>
    <w:rsid w:val="00DC4006"/>
    <w:rsid w:val="00DD54C9"/>
    <w:rsid w:val="00DE6756"/>
    <w:rsid w:val="00DF0A3C"/>
    <w:rsid w:val="00E004D2"/>
    <w:rsid w:val="00E06E19"/>
    <w:rsid w:val="00E25A0A"/>
    <w:rsid w:val="00E40B26"/>
    <w:rsid w:val="00E50B33"/>
    <w:rsid w:val="00E55C8C"/>
    <w:rsid w:val="00E57392"/>
    <w:rsid w:val="00E73432"/>
    <w:rsid w:val="00E87900"/>
    <w:rsid w:val="00E90917"/>
    <w:rsid w:val="00E95E08"/>
    <w:rsid w:val="00EB258E"/>
    <w:rsid w:val="00ED798D"/>
    <w:rsid w:val="00EE6427"/>
    <w:rsid w:val="00EF43F8"/>
    <w:rsid w:val="00F01472"/>
    <w:rsid w:val="00F03C69"/>
    <w:rsid w:val="00F11ECC"/>
    <w:rsid w:val="00F11ED1"/>
    <w:rsid w:val="00F204F7"/>
    <w:rsid w:val="00F26028"/>
    <w:rsid w:val="00F264DB"/>
    <w:rsid w:val="00F2781B"/>
    <w:rsid w:val="00F35A74"/>
    <w:rsid w:val="00F417ED"/>
    <w:rsid w:val="00F5650C"/>
    <w:rsid w:val="00F5659B"/>
    <w:rsid w:val="00F71F31"/>
    <w:rsid w:val="00F90DBC"/>
    <w:rsid w:val="00F945D7"/>
    <w:rsid w:val="00FD64FA"/>
    <w:rsid w:val="00FE59AB"/>
    <w:rsid w:val="00FF02E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85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0A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013164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A0A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  <w:style w:type="paragraph" w:customStyle="1" w:styleId="frontpage">
    <w:name w:val="front page"/>
    <w:basedOn w:val="Normal"/>
    <w:qFormat/>
    <w:rsid w:val="00472CE1"/>
    <w:pPr>
      <w:autoSpaceDE w:val="0"/>
      <w:autoSpaceDN w:val="0"/>
      <w:adjustRightInd w:val="0"/>
      <w:spacing w:before="840"/>
      <w:jc w:val="center"/>
    </w:pPr>
    <w:rPr>
      <w:rFonts w:ascii="Arial" w:hAnsi="Arial" w:cs="Arial"/>
      <w:b/>
      <w:noProof/>
      <w:sz w:val="40"/>
      <w:szCs w:val="40"/>
    </w:rPr>
  </w:style>
  <w:style w:type="paragraph" w:customStyle="1" w:styleId="frontpage2">
    <w:name w:val="front page 2"/>
    <w:basedOn w:val="Normal"/>
    <w:qFormat/>
    <w:rsid w:val="00472CE1"/>
    <w:pPr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3402"/>
      </w:tabs>
      <w:autoSpaceDE w:val="0"/>
      <w:autoSpaceDN w:val="0"/>
      <w:adjustRightInd w:val="0"/>
      <w:ind w:left="851" w:right="851"/>
    </w:pPr>
    <w:rPr>
      <w:rFonts w:ascii="Arial" w:hAnsi="Arial" w:cs="Arial"/>
      <w:sz w:val="28"/>
      <w:szCs w:val="28"/>
      <w:lang w:val="de-AT"/>
    </w:rPr>
  </w:style>
  <w:style w:type="paragraph" w:customStyle="1" w:styleId="Comment">
    <w:name w:val="Comment"/>
    <w:basedOn w:val="Normal"/>
    <w:qFormat/>
    <w:rsid w:val="00452373"/>
    <w:rPr>
      <w:color w:val="FF0000"/>
    </w:rPr>
  </w:style>
  <w:style w:type="character" w:customStyle="1" w:styleId="keyword">
    <w:name w:val="keyword"/>
    <w:basedOn w:val="DefaultParagraphFont"/>
    <w:rsid w:val="009322C7"/>
  </w:style>
  <w:style w:type="character" w:customStyle="1" w:styleId="string">
    <w:name w:val="string"/>
    <w:basedOn w:val="DefaultParagraphFont"/>
    <w:rsid w:val="002403DE"/>
  </w:style>
  <w:style w:type="character" w:customStyle="1" w:styleId="number">
    <w:name w:val="number"/>
    <w:basedOn w:val="DefaultParagraphFont"/>
    <w:rsid w:val="00B056E0"/>
  </w:style>
  <w:style w:type="character" w:customStyle="1" w:styleId="special">
    <w:name w:val="special"/>
    <w:basedOn w:val="DefaultParagraphFont"/>
    <w:rsid w:val="00B056E0"/>
  </w:style>
  <w:style w:type="character" w:customStyle="1" w:styleId="comment0">
    <w:name w:val="comment"/>
    <w:basedOn w:val="DefaultParagraphFont"/>
    <w:rsid w:val="00B056E0"/>
  </w:style>
  <w:style w:type="character" w:customStyle="1" w:styleId="decorator">
    <w:name w:val="decorator"/>
    <w:basedOn w:val="DefaultParagraphFont"/>
    <w:rsid w:val="009441F2"/>
  </w:style>
  <w:style w:type="paragraph" w:styleId="Bibliography">
    <w:name w:val="Bibliography"/>
    <w:basedOn w:val="Normal"/>
    <w:next w:val="Normal"/>
    <w:uiPriority w:val="37"/>
    <w:unhideWhenUsed/>
    <w:rsid w:val="009B76A3"/>
  </w:style>
  <w:style w:type="paragraph" w:styleId="EndnoteText">
    <w:name w:val="endnote text"/>
    <w:basedOn w:val="Normal"/>
    <w:link w:val="EndnoteTextChar"/>
    <w:uiPriority w:val="99"/>
    <w:semiHidden/>
    <w:unhideWhenUsed/>
    <w:rsid w:val="00852EB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EBF"/>
    <w:rPr>
      <w:rFonts w:ascii="Times New Roman" w:hAnsi="Times New Roman" w:cs="Times New Roman"/>
      <w:sz w:val="24"/>
      <w:szCs w:val="24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52EBF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72657E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2657E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2657E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2657E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2657E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2657E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2657E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2657E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2657E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2657E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emf"/><Relationship Id="rId13" Type="http://schemas.openxmlformats.org/officeDocument/2006/relationships/image" Target="media/image3.emf"/><Relationship Id="rId14" Type="http://schemas.openxmlformats.org/officeDocument/2006/relationships/image" Target="media/image4.emf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87646-B746-A549-9101-D86CF0546EB9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Dja17</b:Tag>
    <b:SourceType>InternetSite</b:SourceType>
    <b:Guid>{9FF94EFE-026C-8844-BE26-ECCA2F56F2CA}</b:Guid>
    <b:Author>
      <b:Author>
        <b:Corporate>Django Software Foundation</b:Corporate>
      </b:Author>
    </b:Author>
    <b:Title>Django</b:Title>
    <b:URL>https://www.djangoproject.com</b:URL>
    <b:Year>2017</b:Year>
    <b:YearAccessed>2017</b:YearAccessed>
    <b:MonthAccessed>12</b:MonthAccessed>
    <b:DayAccessed>15</b:DayAccessed>
    <b:RefOrder>8</b:RefOrder>
  </b:Source>
  <b:Source>
    <b:Tag>Ope17</b:Tag>
    <b:SourceType>InternetSite</b:SourceType>
    <b:Guid>{C1797572-767D-9E42-BE48-0588AF2C47DA}</b:Guid>
    <b:Author>
      <b:Author>
        <b:Corporate>Opensource</b:Corporate>
      </b:Author>
      <b:Editor>
        <b:NameList>
          <b:Person>
            <b:Last>Ronacher</b:Last>
            <b:First>Armin</b:First>
          </b:Person>
        </b:NameList>
      </b:Editor>
    </b:Author>
    <b:Title>Flask</b:Title>
    <b:URL>http://flask.pocoo.org</b:URL>
    <b:Year>2017</b:Year>
    <b:YearAccessed>2017</b:YearAccessed>
    <b:MonthAccessed>12</b:MonthAccessed>
    <b:DayAccessed>31</b:DayAccessed>
    <b:RefOrder>9</b:RefOrder>
  </b:Source>
  <b:Source>
    <b:Tag>Wro98</b:Tag>
    <b:SourceType>InternetSite</b:SourceType>
    <b:Guid>{690DE423-6E9A-8347-B351-1E83CBC5F772}</b:Guid>
    <b:Author>
      <b:Author>
        <b:Corporate>Wrox Press Ltd</b:Corporate>
      </b:Author>
    </b:Author>
    <b:Title>Three-tier Application Model</b:Title>
    <b:URL>https://msdn.microsoft.com/en-us/library/aa480455.aspx</b:URL>
    <b:Year>1998</b:Year>
    <b:YearAccessed>2018</b:YearAccessed>
    <b:MonthAccessed>Janurary</b:MonthAccessed>
    <b:DayAccessed>3</b:DayAccessed>
    <b:RefOrder>3</b:RefOrder>
  </b:Source>
  <b:Source>
    <b:Tag>Rou16</b:Tag>
    <b:SourceType>InternetSite</b:SourceType>
    <b:Guid>{972E9087-594A-F843-A0A1-F6B7A91FF56C}</b:Guid>
    <b:Author>
      <b:Author>
        <b:NameList>
          <b:Person>
            <b:Last>Margaret</b:Last>
            <b:First>Rouse</b:First>
          </b:Person>
        </b:NameList>
      </b:Author>
    </b:Author>
    <b:Title>Definition: monolithic architecture</b:Title>
    <b:URL>http://whatis.techtarget.com/definition/monolithic-architecture</b:URL>
    <b:Year>2016</b:Year>
    <b:YearAccessed>2017</b:YearAccessed>
    <b:MonthAccessed>December</b:MonthAccessed>
    <b:DayAccessed>14</b:DayAccessed>
    <b:RefOrder>4</b:RefOrder>
  </b:Source>
  <b:Source>
    <b:Tag>Nic17</b:Tag>
    <b:SourceType>DocumentFromInternetSite</b:SourceType>
    <b:Guid>{F522870E-B375-674D-BD47-D49C2E1ECC33}</b:Guid>
    <b:Author>
      <b:Author>
        <b:NameList>
          <b:Person>
            <b:Last>Nicola Dragoni</b:Last>
            <b:First>Saverio</b:First>
            <b:Middle>Giallorenzo, Alberto Lluch Lafuente, Manuel Mazzara Fabrizio Montesi, Ruslan Mustafin, Larisa Safina</b:Middle>
          </b:Person>
        </b:NameList>
      </b:Author>
    </b:Author>
    <b:Title>Microservices: yesterday, today, and tomorrow</b:Title>
    <b:URL>https://arxiv.org/pdf/1606.04036.pdf</b:URL>
    <b:Year>2017</b:Year>
    <b:YearAccessed>2018</b:YearAccessed>
    <b:MonthAccessed>January</b:MonthAccessed>
    <b:DayAccessed>3</b:DayAccessed>
    <b:RefOrder>1</b:RefOrder>
  </b:Source>
  <b:Source>
    <b:Tag>Mer17</b:Tag>
    <b:SourceType>DocumentFromInternetSite</b:SourceType>
    <b:Guid>{EB553829-E548-6645-8F94-3B4A6143803A}</b:Guid>
    <b:Author>
      <b:Author>
        <b:Corporate>Merriam Webster</b:Corporate>
      </b:Author>
    </b:Author>
    <b:Title>monolithic</b:Title>
    <b:URL>https://www.merriam-webster.com/dictionary/monolithic</b:URL>
    <b:Year>2017</b:Year>
    <b:YearAccessed>2018</b:YearAccessed>
    <b:MonthAccessed>January</b:MonthAccessed>
    <b:DayAccessed>3</b:DayAccessed>
    <b:RefOrder>2</b:RefOrder>
  </b:Source>
  <b:Source>
    <b:Tag>Rob14</b:Tag>
    <b:SourceType>DocumentFromInternetSite</b:SourceType>
    <b:Guid>{36A6E80A-D02A-D34D-8847-2356E25C39A2}</b:Guid>
    <b:Author>
      <b:Author>
        <b:NameList>
          <b:Person>
            <b:Last>Annett</b:Last>
            <b:First>Robert</b:First>
          </b:Person>
        </b:NameList>
      </b:Author>
    </b:Author>
    <b:Title>What is a Monolith?</b:Title>
    <b:URL>http://www.codingthearchitecture.com/2014/11/19/what_is_a_monolith.html</b:URL>
    <b:Year>2014</b:Year>
    <b:YearAccessed>2018</b:YearAccessed>
    <b:MonthAccessed>January</b:MonthAccessed>
    <b:DayAccessed>3</b:DayAccessed>
    <b:RefOrder>5</b:RefOrder>
  </b:Source>
  <b:Source>
    <b:Tag>Ebe17</b:Tag>
    <b:SourceType>DocumentFromInternetSite</b:SourceType>
    <b:Guid>{4B802AD5-22AE-3845-83D9-D75DB5C2E1B7}</b:Guid>
    <b:Author>
      <b:Author>
        <b:NameList>
          <b:Person>
            <b:Last>Wolff</b:Last>
            <b:First>Eberhard</b:First>
          </b:Person>
        </b:NameList>
      </b:Author>
    </b:Author>
    <b:Title>Microservices Primer</b:Title>
    <b:URL>https://leanpub.com/microservices-primer/read</b:URL>
    <b:ProductionCompany>learnpub</b:ProductionCompany>
    <b:Year>2017</b:Year>
    <b:YearAccessed>2018</b:YearAccessed>
    <b:MonthAccessed>January</b:MonthAccessed>
    <b:DayAccessed>3</b:DayAccessed>
    <b:RefOrder>6</b:RefOrder>
  </b:Source>
  <b:Source>
    <b:Tag>Dav04</b:Tag>
    <b:SourceType>DocumentFromInternetSite</b:SourceType>
    <b:Guid>{DA7DD995-3FBA-7649-B968-97CDE00E090F}</b:Guid>
    <b:Title>Web Services Architecture</b:Title>
    <b:Year>2004</b:Year>
    <b:Author>
      <b:Author>
        <b:NameList>
          <b:Person>
            <b:Last>David Booth</b:Last>
            <b:First>Hugo</b:First>
            <b:Middle>Haas, Francis McCabe, Eric Newcomer, Michael Champion , Chris Ferris , David Orchard</b:Middle>
          </b:Person>
        </b:NameList>
      </b:Author>
    </b:Author>
    <b:URL>https://www.w3.org/TR/ws-arch/#introduction</b:URL>
    <b:ProductionCompany>W3C</b:ProductionCompany>
    <b:Month>Febuary</b:Month>
    <b:YearAccessed>2018</b:YearAccessed>
    <b:MonthAccessed>January</b:MonthAccessed>
    <b:DayAccessed>4</b:DayAccessed>
    <b:RefOrder>7</b:RefOrder>
  </b:Source>
</b:Sources>
</file>

<file path=customXml/itemProps1.xml><?xml version="1.0" encoding="utf-8"?>
<ds:datastoreItem xmlns:ds="http://schemas.openxmlformats.org/officeDocument/2006/customXml" ds:itemID="{1FE257CB-3B9D-2548-B64F-2B77F335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1</TotalTime>
  <Pages>16</Pages>
  <Words>2788</Words>
  <Characters>15615</Characters>
  <Application>Microsoft Macintosh Word</Application>
  <DocSecurity>0</DocSecurity>
  <Lines>473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18075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Armstrong</dc:creator>
  <cp:keywords/>
  <dc:description/>
  <cp:lastModifiedBy>Benedict Armstrong</cp:lastModifiedBy>
  <cp:revision>3</cp:revision>
  <cp:lastPrinted>2018-01-04T22:29:00Z</cp:lastPrinted>
  <dcterms:created xsi:type="dcterms:W3CDTF">2018-01-04T22:29:00Z</dcterms:created>
  <dcterms:modified xsi:type="dcterms:W3CDTF">2018-01-04T22:35:00Z</dcterms:modified>
</cp:coreProperties>
</file>