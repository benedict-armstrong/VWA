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610BE" w14:textId="77777777" w:rsidR="00FF02E5" w:rsidRDefault="00FF02E5" w:rsidP="00472CE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AC2B5DA" wp14:editId="3E71D3E7">
            <wp:extent cx="2172335" cy="1108206"/>
            <wp:effectExtent l="0" t="0" r="12065" b="9525"/>
            <wp:docPr id="5" name="Picture 5" descr="/Users/ben/Downloads/BRG19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ownloads/BRG19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D25D" w14:textId="77777777" w:rsidR="00BE08FD" w:rsidRDefault="00BE08FD" w:rsidP="00472CE1">
      <w:pPr>
        <w:pStyle w:val="NoSpacing"/>
        <w:jc w:val="center"/>
        <w:rPr>
          <w:sz w:val="44"/>
        </w:rPr>
      </w:pPr>
    </w:p>
    <w:p w14:paraId="593D2350" w14:textId="77777777" w:rsidR="00263FB7" w:rsidRPr="009D0EAF" w:rsidRDefault="00263FB7" w:rsidP="00472CE1">
      <w:pPr>
        <w:pStyle w:val="NoSpacing"/>
        <w:jc w:val="center"/>
        <w:rPr>
          <w:sz w:val="44"/>
          <w:lang w:val="en-GB"/>
        </w:rPr>
      </w:pPr>
      <w:r w:rsidRPr="009D0EAF">
        <w:rPr>
          <w:sz w:val="44"/>
          <w:lang w:val="en-GB"/>
        </w:rPr>
        <w:t>Vorwissenschaftliche Arbeit</w:t>
      </w:r>
    </w:p>
    <w:p w14:paraId="09CC18A9" w14:textId="77777777" w:rsidR="00472CE1" w:rsidRDefault="00472CE1" w:rsidP="00472CE1">
      <w:pPr>
        <w:pStyle w:val="frontpage"/>
      </w:pPr>
    </w:p>
    <w:p w14:paraId="64B33604" w14:textId="77777777" w:rsidR="00BE08FD" w:rsidRDefault="00BE08FD" w:rsidP="00472CE1">
      <w:pPr>
        <w:pStyle w:val="frontpage"/>
      </w:pPr>
    </w:p>
    <w:p w14:paraId="1980892F" w14:textId="727BADBB" w:rsidR="00263FB7" w:rsidRPr="00600051" w:rsidRDefault="003B4FF4" w:rsidP="00472CE1">
      <w:pPr>
        <w:pStyle w:val="frontpage"/>
      </w:pPr>
      <w:r>
        <w:t>Monolithic vs. Microservices: a comparison based on the f</w:t>
      </w:r>
      <w:r w:rsidR="00600051" w:rsidRPr="00600051">
        <w:t>rameworks Flask and Django</w:t>
      </w:r>
    </w:p>
    <w:p w14:paraId="038C7323" w14:textId="77777777" w:rsidR="00FF02E5" w:rsidRPr="003B4FF4" w:rsidRDefault="00FF02E5" w:rsidP="00472CE1"/>
    <w:p w14:paraId="3E29BC7D" w14:textId="77777777" w:rsidR="00FF02E5" w:rsidRDefault="00FF02E5" w:rsidP="00472CE1"/>
    <w:p w14:paraId="6230D8C8" w14:textId="1891B10F" w:rsidR="00FF02E5" w:rsidRDefault="00FF02E5" w:rsidP="00472CE1"/>
    <w:p w14:paraId="28423E94" w14:textId="77777777" w:rsidR="00BE08FD" w:rsidRDefault="00BE08FD" w:rsidP="00472CE1"/>
    <w:p w14:paraId="10677B1A" w14:textId="77777777" w:rsidR="00BE08FD" w:rsidRDefault="00BE08FD" w:rsidP="00472CE1"/>
    <w:p w14:paraId="6CEA44EC" w14:textId="77777777" w:rsidR="00BE08FD" w:rsidRDefault="00BE08FD" w:rsidP="00472CE1"/>
    <w:p w14:paraId="06F9548A" w14:textId="77777777" w:rsidR="00FF02E5" w:rsidRPr="00FF02E5" w:rsidRDefault="00FF02E5" w:rsidP="00472CE1"/>
    <w:p w14:paraId="262CEA7B" w14:textId="77777777" w:rsidR="00263FB7" w:rsidRPr="0023384A" w:rsidRDefault="00263FB7" w:rsidP="00472CE1">
      <w:pPr>
        <w:pStyle w:val="frontpage2"/>
      </w:pPr>
      <w:r w:rsidRPr="00472CE1">
        <w:rPr>
          <w:lang w:val="en-GB"/>
        </w:rPr>
        <w:tab/>
      </w:r>
      <w:r w:rsidRPr="0023384A">
        <w:t xml:space="preserve">Verfasst von: </w:t>
      </w:r>
      <w:r w:rsidRPr="0023384A">
        <w:tab/>
        <w:t>Benedict Armstrong</w:t>
      </w:r>
    </w:p>
    <w:p w14:paraId="242C3AF1" w14:textId="77777777" w:rsidR="00263FB7" w:rsidRPr="0023384A" w:rsidRDefault="00263FB7" w:rsidP="00472CE1">
      <w:pPr>
        <w:pStyle w:val="frontpage2"/>
      </w:pPr>
      <w:r w:rsidRPr="0023384A">
        <w:tab/>
        <w:t xml:space="preserve">Klasse: </w:t>
      </w:r>
      <w:r w:rsidRPr="0023384A">
        <w:tab/>
        <w:t>8A</w:t>
      </w:r>
    </w:p>
    <w:p w14:paraId="4FDDE340" w14:textId="77777777" w:rsidR="00263FB7" w:rsidRPr="0023384A" w:rsidRDefault="00263FB7" w:rsidP="00472CE1">
      <w:pPr>
        <w:pStyle w:val="frontpage2"/>
      </w:pPr>
      <w:r w:rsidRPr="0023384A">
        <w:tab/>
        <w:t xml:space="preserve">Schuljahr: </w:t>
      </w:r>
      <w:r w:rsidRPr="0023384A">
        <w:tab/>
        <w:t>2017/18</w:t>
      </w:r>
    </w:p>
    <w:p w14:paraId="0E63F4D5" w14:textId="77777777" w:rsidR="00263FB7" w:rsidRPr="0023384A" w:rsidRDefault="00263FB7" w:rsidP="00472CE1">
      <w:pPr>
        <w:pStyle w:val="frontpage2"/>
      </w:pPr>
      <w:r w:rsidRPr="0023384A">
        <w:tab/>
        <w:t xml:space="preserve">Betreuung durch: </w:t>
      </w:r>
      <w:r w:rsidRPr="0023384A">
        <w:tab/>
        <w:t>Mag. Christian Schöbel</w:t>
      </w:r>
    </w:p>
    <w:p w14:paraId="2BB4360B" w14:textId="77777777" w:rsidR="00263FB7" w:rsidRPr="0023384A" w:rsidRDefault="00263FB7" w:rsidP="00472CE1">
      <w:pPr>
        <w:rPr>
          <w:lang w:val="de-AT"/>
        </w:rPr>
      </w:pPr>
    </w:p>
    <w:p w14:paraId="3B8A1359" w14:textId="77777777" w:rsidR="00263FB7" w:rsidRDefault="00263FB7" w:rsidP="00472CE1">
      <w:pPr>
        <w:rPr>
          <w:lang w:val="de-AT"/>
        </w:rPr>
      </w:pPr>
    </w:p>
    <w:p w14:paraId="6799A9DD" w14:textId="77777777" w:rsidR="00B056E0" w:rsidRDefault="00B056E0" w:rsidP="00472CE1">
      <w:pPr>
        <w:rPr>
          <w:lang w:val="de-AT"/>
        </w:rPr>
      </w:pPr>
    </w:p>
    <w:p w14:paraId="0D165F9A" w14:textId="77777777" w:rsidR="00B056E0" w:rsidRDefault="00B056E0" w:rsidP="00472CE1">
      <w:pPr>
        <w:rPr>
          <w:lang w:val="de-AT"/>
        </w:rPr>
      </w:pPr>
    </w:p>
    <w:p w14:paraId="2E5E4208" w14:textId="77777777" w:rsidR="00B056E0" w:rsidRDefault="00B056E0" w:rsidP="00472CE1">
      <w:pPr>
        <w:rPr>
          <w:lang w:val="de-AT"/>
        </w:rPr>
      </w:pPr>
    </w:p>
    <w:p w14:paraId="7117F163" w14:textId="77777777" w:rsidR="00B056E0" w:rsidRDefault="00B056E0" w:rsidP="00472CE1">
      <w:pPr>
        <w:rPr>
          <w:lang w:val="de-AT"/>
        </w:rPr>
      </w:pPr>
    </w:p>
    <w:p w14:paraId="3E9463EB" w14:textId="77777777" w:rsidR="00B056E0" w:rsidRDefault="00B056E0" w:rsidP="00472CE1">
      <w:pPr>
        <w:rPr>
          <w:lang w:val="de-AT"/>
        </w:rPr>
      </w:pPr>
    </w:p>
    <w:p w14:paraId="5DC9F913" w14:textId="77777777" w:rsidR="00B056E0" w:rsidRDefault="00B056E0" w:rsidP="00472CE1">
      <w:pPr>
        <w:rPr>
          <w:lang w:val="de-AT"/>
        </w:rPr>
      </w:pPr>
    </w:p>
    <w:p w14:paraId="28652B6A" w14:textId="77777777" w:rsidR="00B056E0" w:rsidRDefault="00B056E0" w:rsidP="00472CE1">
      <w:pPr>
        <w:rPr>
          <w:lang w:val="de-AT"/>
        </w:rPr>
      </w:pPr>
    </w:p>
    <w:p w14:paraId="4C3F4F5C" w14:textId="77777777" w:rsidR="00B056E0" w:rsidRDefault="00B056E0" w:rsidP="00472CE1">
      <w:pPr>
        <w:rPr>
          <w:lang w:val="de-AT"/>
        </w:rPr>
      </w:pPr>
    </w:p>
    <w:p w14:paraId="33D44BB2" w14:textId="77777777" w:rsidR="00B056E0" w:rsidRDefault="00B056E0" w:rsidP="00472CE1">
      <w:pPr>
        <w:rPr>
          <w:lang w:val="de-AT"/>
        </w:rPr>
      </w:pPr>
    </w:p>
    <w:p w14:paraId="7268CC3E" w14:textId="77777777" w:rsidR="00B056E0" w:rsidRPr="0023384A" w:rsidRDefault="00B056E0" w:rsidP="00472CE1">
      <w:pPr>
        <w:rPr>
          <w:lang w:val="de-AT"/>
        </w:rPr>
      </w:pPr>
    </w:p>
    <w:p w14:paraId="56ED5713" w14:textId="39706BE6" w:rsidR="00852CFE" w:rsidRPr="00BE08FD" w:rsidRDefault="00263FB7" w:rsidP="00472CE1">
      <w:pPr>
        <w:jc w:val="center"/>
        <w:rPr>
          <w:lang w:val="de-AT"/>
        </w:rPr>
      </w:pPr>
      <w:r w:rsidRPr="00BE08FD">
        <w:rPr>
          <w:lang w:val="de-AT"/>
        </w:rPr>
        <w:t>Wien,</w:t>
      </w:r>
      <w:r w:rsidR="00600051" w:rsidRPr="00BE08FD">
        <w:rPr>
          <w:lang w:val="de-AT"/>
        </w:rPr>
        <w:t xml:space="preserve"> </w:t>
      </w:r>
      <w:r w:rsidR="009D0EAF" w:rsidRPr="009D0EAF">
        <w:rPr>
          <w:color w:val="000000" w:themeColor="text1"/>
          <w:lang w:val="de-AT"/>
        </w:rPr>
        <w:t>Februar</w:t>
      </w:r>
      <w:r w:rsidR="00B056E0">
        <w:rPr>
          <w:color w:val="000000" w:themeColor="text1"/>
          <w:lang w:val="de-AT"/>
        </w:rPr>
        <w:t xml:space="preserve"> 2018</w:t>
      </w:r>
      <w:r w:rsidR="00852CFE" w:rsidRPr="00BE08FD">
        <w:rPr>
          <w:lang w:val="de-AT"/>
        </w:rPr>
        <w:br w:type="page"/>
      </w:r>
    </w:p>
    <w:p w14:paraId="22D74583" w14:textId="5A705AEB" w:rsidR="00852CFE" w:rsidRPr="00BE08FD" w:rsidRDefault="00852CFE" w:rsidP="00E06E19">
      <w:pPr>
        <w:pStyle w:val="frontpage"/>
        <w:jc w:val="left"/>
        <w:rPr>
          <w:lang w:val="de-AT"/>
        </w:rPr>
      </w:pPr>
      <w:bookmarkStart w:id="0" w:name="_Toc495837057"/>
      <w:r w:rsidRPr="00BE08FD">
        <w:rPr>
          <w:lang w:val="de-AT"/>
        </w:rPr>
        <w:lastRenderedPageBreak/>
        <w:t>Abstract</w:t>
      </w:r>
      <w:bookmarkEnd w:id="0"/>
    </w:p>
    <w:p w14:paraId="1CFC8EE5" w14:textId="77777777" w:rsidR="00E06E19" w:rsidRDefault="00E06E19" w:rsidP="00472CE1">
      <w:pPr>
        <w:rPr>
          <w:lang w:val="de-AT"/>
        </w:rPr>
      </w:pPr>
    </w:p>
    <w:p w14:paraId="35020619" w14:textId="35770743" w:rsidR="00472CE1" w:rsidRPr="00880A0A" w:rsidRDefault="00BE08FD" w:rsidP="00452373">
      <w:pPr>
        <w:pStyle w:val="Comment"/>
        <w:rPr>
          <w:lang w:val="de-AT"/>
        </w:rPr>
      </w:pPr>
      <w:r w:rsidRPr="00880A0A">
        <w:rPr>
          <w:lang w:val="de-AT"/>
        </w:rPr>
        <w:t>{Text}</w:t>
      </w:r>
    </w:p>
    <w:p w14:paraId="42FE07AB" w14:textId="4D1D5566" w:rsidR="00472CE1" w:rsidRPr="00880A0A" w:rsidRDefault="00472CE1" w:rsidP="00472CE1">
      <w:pPr>
        <w:rPr>
          <w:lang w:val="de-AT"/>
        </w:rPr>
      </w:pPr>
      <w:r w:rsidRPr="00880A0A">
        <w:rPr>
          <w:lang w:val="de-AT"/>
        </w:rPr>
        <w:br w:type="page"/>
      </w:r>
    </w:p>
    <w:p w14:paraId="4755FD71" w14:textId="6FEE982C" w:rsidR="00852CFE" w:rsidRPr="009D0EAF" w:rsidRDefault="00852CFE" w:rsidP="00E06E19">
      <w:pPr>
        <w:pStyle w:val="frontpage"/>
        <w:jc w:val="left"/>
        <w:rPr>
          <w:lang w:val="de-AT"/>
        </w:rPr>
      </w:pPr>
      <w:bookmarkStart w:id="1" w:name="_Toc495837058"/>
      <w:r w:rsidRPr="009D0EAF">
        <w:rPr>
          <w:lang w:val="de-AT"/>
        </w:rPr>
        <w:lastRenderedPageBreak/>
        <w:t>Vorwort</w:t>
      </w:r>
      <w:bookmarkEnd w:id="1"/>
    </w:p>
    <w:p w14:paraId="4F522259" w14:textId="77777777" w:rsidR="00E06E19" w:rsidRPr="009D0EAF" w:rsidRDefault="00E06E19" w:rsidP="00472CE1">
      <w:pPr>
        <w:rPr>
          <w:lang w:val="de-AT"/>
        </w:rPr>
      </w:pPr>
    </w:p>
    <w:p w14:paraId="6C0FC70D" w14:textId="77777777" w:rsidR="00BE08FD" w:rsidRPr="009D0EAF" w:rsidRDefault="00BE08FD" w:rsidP="00452373">
      <w:pPr>
        <w:pStyle w:val="Comment"/>
        <w:rPr>
          <w:lang w:val="de-AT"/>
        </w:rPr>
      </w:pPr>
      <w:r w:rsidRPr="009D0EAF">
        <w:rPr>
          <w:lang w:val="de-AT"/>
        </w:rPr>
        <w:t>{Text}</w:t>
      </w:r>
    </w:p>
    <w:p w14:paraId="023A99C5" w14:textId="6239EE58" w:rsidR="00BE08FD" w:rsidRPr="009D0EAF" w:rsidRDefault="00BE08FD" w:rsidP="00BE08FD">
      <w:pPr>
        <w:spacing w:line="276" w:lineRule="auto"/>
        <w:rPr>
          <w:color w:val="FF0000"/>
          <w:lang w:val="de-AT"/>
        </w:rPr>
      </w:pPr>
      <w:r w:rsidRPr="009D0EAF">
        <w:rPr>
          <w:color w:val="FF0000"/>
          <w:lang w:val="de-AT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5452484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Cs w:val="24"/>
        </w:rPr>
      </w:sdtEndPr>
      <w:sdtContent>
        <w:p w14:paraId="03442D17" w14:textId="22412F05" w:rsidR="00852CFE" w:rsidRDefault="00852CFE" w:rsidP="00472CE1">
          <w:pPr>
            <w:pStyle w:val="TOCHeading"/>
          </w:pPr>
          <w:r>
            <w:t>Table of Contents</w:t>
          </w:r>
        </w:p>
        <w:p w14:paraId="65FCF3DD" w14:textId="77777777" w:rsidR="00CB0E09" w:rsidRDefault="00852CFE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54108" w:history="1">
            <w:r w:rsidR="00CB0E09" w:rsidRPr="00173769">
              <w:rPr>
                <w:rStyle w:val="Hyperlink"/>
                <w:noProof/>
              </w:rPr>
              <w:t>1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B0E09" w:rsidRPr="00173769">
              <w:rPr>
                <w:rStyle w:val="Hyperlink"/>
                <w:noProof/>
              </w:rPr>
              <w:t>Introduction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_Toc502254108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4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3424498A" w14:textId="77777777" w:rsidR="00CB0E09" w:rsidRDefault="005D36FF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254109" w:history="1">
            <w:r w:rsidR="00CB0E09" w:rsidRPr="00173769">
              <w:rPr>
                <w:rStyle w:val="Hyperlink"/>
                <w:noProof/>
              </w:rPr>
              <w:t>2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B0E09" w:rsidRPr="00173769">
              <w:rPr>
                <w:rStyle w:val="Hyperlink"/>
                <w:noProof/>
              </w:rPr>
              <w:t>Monolithic Architecture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_Toc502254109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5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6F260E51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10" w:history="1">
            <w:r w:rsidR="00CB0E09" w:rsidRPr="00173769">
              <w:rPr>
                <w:rStyle w:val="Hyperlink"/>
                <w:noProof/>
              </w:rPr>
              <w:t>2.1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Definition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_Toc502254110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5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22003BCE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11" w:history="1">
            <w:r w:rsidR="00CB0E09" w:rsidRPr="00173769">
              <w:rPr>
                <w:rStyle w:val="Hyperlink"/>
                <w:noProof/>
              </w:rPr>
              <w:t>2.2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Historical Perspective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_Toc502254111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5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7E030368" w14:textId="77777777" w:rsidR="00CB0E09" w:rsidRDefault="005D36FF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254112" w:history="1">
            <w:r w:rsidR="00CB0E09" w:rsidRPr="00173769">
              <w:rPr>
                <w:rStyle w:val="Hyperlink"/>
                <w:noProof/>
              </w:rPr>
              <w:t>3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B0E09" w:rsidRPr="00173769">
              <w:rPr>
                <w:rStyle w:val="Hyperlink"/>
                <w:noProof/>
              </w:rPr>
              <w:t>Microservices Architecture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_Toc502254112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5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4A6A81D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13" w:history="1">
            <w:r w:rsidR="00CB0E09" w:rsidRPr="00173769">
              <w:rPr>
                <w:rStyle w:val="Hyperlink"/>
                <w:noProof/>
              </w:rPr>
              <w:t>3.1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Definition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_Toc502254113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5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188C39C7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14" w:history="1">
            <w:r w:rsidR="00CB0E09" w:rsidRPr="00173769">
              <w:rPr>
                <w:rStyle w:val="Hyperlink"/>
                <w:noProof/>
              </w:rPr>
              <w:t>3.2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Historical Perspective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_Toc502254114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5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6914795" w14:textId="77777777" w:rsidR="00CB0E09" w:rsidRDefault="005D36FF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254115" w:history="1">
            <w:r w:rsidR="00CB0E09" w:rsidRPr="00173769">
              <w:rPr>
                <w:rStyle w:val="Hyperlink"/>
                <w:noProof/>
              </w:rPr>
              <w:t>4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B0E09" w:rsidRPr="00173769">
              <w:rPr>
                <w:rStyle w:val="Hyperlink"/>
                <w:noProof/>
              </w:rPr>
              <w:t>Monolithic and Microservice Architectures in Practice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_Toc502254115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5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1E73F320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16" w:history="1">
            <w:r w:rsidR="00CB0E09" w:rsidRPr="00173769">
              <w:rPr>
                <w:rStyle w:val="Hyperlink"/>
                <w:noProof/>
              </w:rPr>
              <w:t>4.1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Cinema Seat Reservation Application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_Toc502254116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6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6142DDDA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17" w:history="1">
            <w:r w:rsidR="00CB0E09" w:rsidRPr="00173769">
              <w:rPr>
                <w:rStyle w:val="Hyperlink"/>
                <w:noProof/>
              </w:rPr>
              <w:t>4.1.1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Requirements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_Toc502254117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6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D45DC1F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18" w:history="1">
            <w:r w:rsidR="00CB0E09" w:rsidRPr="00173769">
              <w:rPr>
                <w:rStyle w:val="Hyperlink"/>
                <w:noProof/>
              </w:rPr>
              <w:t>4.1.2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Structure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_Toc502254118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6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C1A68A0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19" w:history="1">
            <w:r w:rsidR="00CB0E09" w:rsidRPr="00173769">
              <w:rPr>
                <w:rStyle w:val="Hyperlink"/>
                <w:noProof/>
              </w:rPr>
              <w:t>4.1.3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Problems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_Toc502254119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6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7C2CBA62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20" w:history="1">
            <w:r w:rsidR="00CB0E09" w:rsidRPr="00173769">
              <w:rPr>
                <w:rStyle w:val="Hyperlink"/>
                <w:noProof/>
              </w:rPr>
              <w:t>4.1.4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Implementation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_Toc502254120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6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AF72FE5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21" w:history="1">
            <w:r w:rsidR="00CB0E09" w:rsidRPr="00173769">
              <w:rPr>
                <w:rStyle w:val="Hyperlink"/>
                <w:noProof/>
              </w:rPr>
              <w:t>4.2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Get showing movies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_Toc502254121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7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7F54C6A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22" w:history="1">
            <w:r w:rsidR="00CB0E09" w:rsidRPr="00173769">
              <w:rPr>
                <w:rStyle w:val="Hyperlink"/>
                <w:noProof/>
              </w:rPr>
              <w:t>4.2.1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Microservices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_Toc502254122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7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788171BF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23" w:history="1">
            <w:r w:rsidR="00CB0E09" w:rsidRPr="00173769">
              <w:rPr>
                <w:rStyle w:val="Hyperlink"/>
                <w:noProof/>
                <w:lang w:eastAsia="en-US"/>
              </w:rPr>
              <w:t>4.2.2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  <w:lang w:eastAsia="en-US"/>
              </w:rPr>
              <w:t>Monolithic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_Toc502254123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8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18F5942A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24" w:history="1">
            <w:r w:rsidR="00CB0E09" w:rsidRPr="00173769">
              <w:rPr>
                <w:rStyle w:val="Hyperlink"/>
                <w:noProof/>
              </w:rPr>
              <w:t>4.3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Microservices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_Toc502254124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2041D8C4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25" w:history="1">
            <w:r w:rsidR="00CB0E09" w:rsidRPr="00173769">
              <w:rPr>
                <w:rStyle w:val="Hyperlink"/>
                <w:noProof/>
              </w:rPr>
              <w:t>4.3.1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Database Operations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_Toc502254125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192591F3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26" w:history="1">
            <w:r w:rsidR="00CB0E09" w:rsidRPr="00173769">
              <w:rPr>
                <w:rStyle w:val="Hyperlink"/>
                <w:noProof/>
              </w:rPr>
              <w:t>4.3.2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Rest Server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_Toc502254126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15CDA56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27" w:history="1">
            <w:r w:rsidR="00CB0E09" w:rsidRPr="00173769">
              <w:rPr>
                <w:rStyle w:val="Hyperlink"/>
                <w:noProof/>
              </w:rPr>
              <w:t>4.3.3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Open API with connexion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_Toc502254127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723104E2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28" w:history="1">
            <w:r w:rsidR="00CB0E09" w:rsidRPr="00173769">
              <w:rPr>
                <w:rStyle w:val="Hyperlink"/>
                <w:noProof/>
              </w:rPr>
              <w:t>4.3.4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Client-side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_Toc502254128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D9544AA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29" w:history="1">
            <w:r w:rsidR="00CB0E09" w:rsidRPr="00173769">
              <w:rPr>
                <w:rStyle w:val="Hyperlink"/>
                <w:noProof/>
              </w:rPr>
              <w:t>4.3.5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Design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_Toc502254129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4278239F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30" w:history="1">
            <w:r w:rsidR="00CB0E09" w:rsidRPr="00173769">
              <w:rPr>
                <w:rStyle w:val="Hyperlink"/>
                <w:noProof/>
              </w:rPr>
              <w:t>4.4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Monolithic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_Toc502254130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15FB59E4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31" w:history="1">
            <w:r w:rsidR="00CB0E09" w:rsidRPr="00173769">
              <w:rPr>
                <w:rStyle w:val="Hyperlink"/>
                <w:noProof/>
              </w:rPr>
              <w:t>4.4.1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Database Operations with Django Database API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_Toc502254131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66B42C1C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32" w:history="1">
            <w:r w:rsidR="00CB0E09" w:rsidRPr="00173769">
              <w:rPr>
                <w:rStyle w:val="Hyperlink"/>
                <w:noProof/>
              </w:rPr>
              <w:t>4.4.2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Integrating Legacy Database in Django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_Toc502254132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290D156D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33" w:history="1">
            <w:r w:rsidR="00CB0E09" w:rsidRPr="00173769">
              <w:rPr>
                <w:rStyle w:val="Hyperlink"/>
                <w:noProof/>
              </w:rPr>
              <w:t>4.4.3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Views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_Toc502254133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75FBB59C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34" w:history="1">
            <w:r w:rsidR="00CB0E09" w:rsidRPr="00173769">
              <w:rPr>
                <w:rStyle w:val="Hyperlink"/>
                <w:noProof/>
              </w:rPr>
              <w:t>4.4.4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Forms and working with Django Framework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_Toc502254134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47318A8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35" w:history="1">
            <w:r w:rsidR="00CB0E09" w:rsidRPr="00173769">
              <w:rPr>
                <w:rStyle w:val="Hyperlink"/>
                <w:noProof/>
              </w:rPr>
              <w:t>4.4.5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Design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_Toc502254135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5E85CFF4" w14:textId="77777777" w:rsidR="00CB0E09" w:rsidRDefault="005D36FF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254136" w:history="1">
            <w:r w:rsidR="00CB0E09" w:rsidRPr="00173769">
              <w:rPr>
                <w:rStyle w:val="Hyperlink"/>
                <w:noProof/>
              </w:rPr>
              <w:t>5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B0E09" w:rsidRPr="00173769">
              <w:rPr>
                <w:rStyle w:val="Hyperlink"/>
                <w:noProof/>
              </w:rPr>
              <w:t>Comparitive Advantages  and Disadvantages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_Toc502254136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4E87A532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37" w:history="1">
            <w:r w:rsidR="00CB0E09" w:rsidRPr="00173769">
              <w:rPr>
                <w:rStyle w:val="Hyperlink"/>
                <w:noProof/>
              </w:rPr>
              <w:t>5.1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Monolithic Architecture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_Toc502254137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44D95C09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38" w:history="1">
            <w:r w:rsidR="00CB0E09" w:rsidRPr="00173769">
              <w:rPr>
                <w:rStyle w:val="Hyperlink"/>
                <w:noProof/>
              </w:rPr>
              <w:t>5.1.1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Development concerns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_Toc502254138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9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61AC9C2F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39" w:history="1">
            <w:r w:rsidR="00CB0E09" w:rsidRPr="00173769">
              <w:rPr>
                <w:rStyle w:val="Hyperlink"/>
                <w:noProof/>
              </w:rPr>
              <w:t>5.1.2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Production concerns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_Toc502254139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10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35F0ABE3" w14:textId="77777777" w:rsidR="00CB0E09" w:rsidRDefault="005D36FF">
          <w:pPr>
            <w:pStyle w:val="TOC2"/>
            <w:tabs>
              <w:tab w:val="left" w:pos="96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502254140" w:history="1">
            <w:r w:rsidR="00CB0E09" w:rsidRPr="00173769">
              <w:rPr>
                <w:rStyle w:val="Hyperlink"/>
                <w:noProof/>
              </w:rPr>
              <w:t>5.2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Microservices Architecture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_Toc502254140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10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6CFF041F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41" w:history="1">
            <w:r w:rsidR="00CB0E09" w:rsidRPr="00173769">
              <w:rPr>
                <w:rStyle w:val="Hyperlink"/>
                <w:noProof/>
              </w:rPr>
              <w:t>5.2.1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Development concerns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_Toc502254141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10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0E4DFF3E" w14:textId="77777777" w:rsidR="00CB0E09" w:rsidRDefault="005D36FF">
          <w:pPr>
            <w:pStyle w:val="TOC3"/>
            <w:tabs>
              <w:tab w:val="left" w:pos="12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02254142" w:history="1">
            <w:r w:rsidR="00CB0E09" w:rsidRPr="00173769">
              <w:rPr>
                <w:rStyle w:val="Hyperlink"/>
                <w:noProof/>
              </w:rPr>
              <w:t>5.2.2</w:t>
            </w:r>
            <w:r w:rsidR="00CB0E09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CB0E09" w:rsidRPr="00173769">
              <w:rPr>
                <w:rStyle w:val="Hyperlink"/>
                <w:noProof/>
              </w:rPr>
              <w:t>Production concerns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_Toc502254142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10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6145A93D" w14:textId="77777777" w:rsidR="00CB0E09" w:rsidRDefault="005D36FF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254143" w:history="1">
            <w:r w:rsidR="00CB0E09" w:rsidRPr="00173769">
              <w:rPr>
                <w:rStyle w:val="Hyperlink"/>
                <w:noProof/>
              </w:rPr>
              <w:t>6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B0E09" w:rsidRPr="00173769">
              <w:rPr>
                <w:rStyle w:val="Hyperlink"/>
                <w:noProof/>
              </w:rPr>
              <w:t>Conclusion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_Toc502254143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10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487A8072" w14:textId="77777777" w:rsidR="00CB0E09" w:rsidRDefault="005D36FF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2254144" w:history="1">
            <w:r w:rsidR="00CB0E09" w:rsidRPr="00173769">
              <w:rPr>
                <w:rStyle w:val="Hyperlink"/>
                <w:noProof/>
              </w:rPr>
              <w:t>7</w:t>
            </w:r>
            <w:r w:rsidR="00CB0E09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CB0E09" w:rsidRPr="00173769">
              <w:rPr>
                <w:rStyle w:val="Hyperlink"/>
                <w:noProof/>
              </w:rPr>
              <w:t>Sources</w:t>
            </w:r>
            <w:r w:rsidR="00CB0E09">
              <w:rPr>
                <w:noProof/>
                <w:webHidden/>
              </w:rPr>
              <w:tab/>
            </w:r>
            <w:r w:rsidR="00CB0E09">
              <w:rPr>
                <w:noProof/>
                <w:webHidden/>
              </w:rPr>
              <w:fldChar w:fldCharType="begin"/>
            </w:r>
            <w:r w:rsidR="00CB0E09">
              <w:rPr>
                <w:noProof/>
                <w:webHidden/>
              </w:rPr>
              <w:instrText xml:space="preserve"> PAGEREF _Toc502254144 \h </w:instrText>
            </w:r>
            <w:r w:rsidR="00CB0E09">
              <w:rPr>
                <w:noProof/>
                <w:webHidden/>
              </w:rPr>
            </w:r>
            <w:r w:rsidR="00CB0E09">
              <w:rPr>
                <w:noProof/>
                <w:webHidden/>
              </w:rPr>
              <w:fldChar w:fldCharType="separate"/>
            </w:r>
            <w:r w:rsidR="00944EA4">
              <w:rPr>
                <w:noProof/>
                <w:webHidden/>
              </w:rPr>
              <w:t>10</w:t>
            </w:r>
            <w:r w:rsidR="00CB0E09">
              <w:rPr>
                <w:noProof/>
                <w:webHidden/>
              </w:rPr>
              <w:fldChar w:fldCharType="end"/>
            </w:r>
          </w:hyperlink>
        </w:p>
        <w:p w14:paraId="36A998C4" w14:textId="199B7BCD" w:rsidR="00581253" w:rsidRDefault="00852CFE" w:rsidP="00472CE1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FC85E20" w14:textId="77777777" w:rsidR="00572A39" w:rsidRPr="00572A39" w:rsidRDefault="00572A39" w:rsidP="00472CE1"/>
    <w:p w14:paraId="35E054F1" w14:textId="292D4F7B" w:rsidR="00572A39" w:rsidRDefault="00572A39" w:rsidP="00472CE1">
      <w:pPr>
        <w:rPr>
          <w:rFonts w:asciiTheme="majorHAnsi" w:eastAsiaTheme="majorEastAsia" w:hAnsiTheme="majorHAnsi" w:cstheme="majorBidi"/>
          <w:noProof/>
          <w:sz w:val="32"/>
          <w:szCs w:val="28"/>
        </w:rPr>
      </w:pPr>
      <w:r>
        <w:rPr>
          <w:noProof/>
        </w:rPr>
        <w:br w:type="page"/>
      </w:r>
    </w:p>
    <w:p w14:paraId="4A4EF78D" w14:textId="77777777" w:rsidR="0004595B" w:rsidRDefault="0004595B" w:rsidP="00472CE1">
      <w:pPr>
        <w:pStyle w:val="Heading1"/>
        <w:rPr>
          <w:noProof/>
        </w:rPr>
        <w:sectPr w:rsidR="0004595B" w:rsidSect="00D73BBF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134" w:left="1418" w:header="709" w:footer="709" w:gutter="567"/>
          <w:cols w:space="708"/>
          <w:titlePg/>
          <w:docGrid w:linePitch="360"/>
        </w:sectPr>
      </w:pPr>
    </w:p>
    <w:p w14:paraId="2CD93FA5" w14:textId="06779D75" w:rsidR="00E25A0A" w:rsidRDefault="00292FC3" w:rsidP="00472CE1">
      <w:pPr>
        <w:pStyle w:val="Heading1"/>
        <w:numPr>
          <w:ilvl w:val="0"/>
          <w:numId w:val="4"/>
        </w:numPr>
        <w:rPr>
          <w:noProof/>
        </w:rPr>
      </w:pPr>
      <w:bookmarkStart w:id="2" w:name="_Toc502254108"/>
      <w:r w:rsidRPr="003A13AF">
        <w:rPr>
          <w:noProof/>
        </w:rPr>
        <w:lastRenderedPageBreak/>
        <w:t>Introduction</w:t>
      </w:r>
      <w:bookmarkEnd w:id="2"/>
    </w:p>
    <w:p w14:paraId="45DB2FE6" w14:textId="77777777" w:rsidR="00BE08FD" w:rsidRPr="00BE08FD" w:rsidRDefault="00BE08FD" w:rsidP="00452373">
      <w:pPr>
        <w:pStyle w:val="Comment"/>
        <w:rPr>
          <w:lang w:val="de-AT"/>
        </w:rPr>
      </w:pPr>
      <w:r w:rsidRPr="00BE08FD">
        <w:rPr>
          <w:lang w:val="de-AT"/>
        </w:rPr>
        <w:t>{Text}</w:t>
      </w:r>
    </w:p>
    <w:p w14:paraId="3CF7EA0C" w14:textId="62C7BFBA" w:rsidR="00BE08FD" w:rsidRPr="00BE08FD" w:rsidRDefault="00BE08FD" w:rsidP="00452373">
      <w:pPr>
        <w:pStyle w:val="Comment"/>
      </w:pPr>
      <w:r>
        <w:br w:type="page"/>
      </w:r>
    </w:p>
    <w:p w14:paraId="74031EEE" w14:textId="61E2B22E" w:rsidR="00581253" w:rsidRDefault="00A00498" w:rsidP="00472CE1">
      <w:pPr>
        <w:pStyle w:val="Heading1"/>
        <w:rPr>
          <w:noProof/>
        </w:rPr>
      </w:pPr>
      <w:bookmarkStart w:id="3" w:name="_Toc502254109"/>
      <w:r>
        <w:rPr>
          <w:noProof/>
        </w:rPr>
        <w:lastRenderedPageBreak/>
        <w:t>Monolithic A</w:t>
      </w:r>
      <w:r w:rsidR="00BA1DBD">
        <w:rPr>
          <w:noProof/>
        </w:rPr>
        <w:t>rchitecture</w:t>
      </w:r>
      <w:bookmarkEnd w:id="3"/>
    </w:p>
    <w:p w14:paraId="64264739" w14:textId="51734982" w:rsidR="00572A39" w:rsidRDefault="005857EF" w:rsidP="00472CE1">
      <w:pPr>
        <w:pStyle w:val="Heading2"/>
        <w:rPr>
          <w:noProof/>
        </w:rPr>
      </w:pPr>
      <w:bookmarkStart w:id="4" w:name="_Toc502254110"/>
      <w:r>
        <w:rPr>
          <w:noProof/>
        </w:rPr>
        <w:t>Definition</w:t>
      </w:r>
      <w:bookmarkEnd w:id="4"/>
      <w:r w:rsidR="00246C8E">
        <w:rPr>
          <w:noProof/>
        </w:rPr>
        <w:t xml:space="preserve"> [1],[2]</w:t>
      </w:r>
    </w:p>
    <w:p w14:paraId="6311830B" w14:textId="7749C0FD" w:rsidR="00B601FC" w:rsidRPr="00092E37" w:rsidRDefault="00F417ED" w:rsidP="00472CE1">
      <w:pPr>
        <w:rPr>
          <w:noProof/>
        </w:rPr>
      </w:pPr>
      <w:r>
        <w:rPr>
          <w:noProof/>
        </w:rPr>
        <w:t>M</w:t>
      </w:r>
      <w:r w:rsidR="00092E37">
        <w:rPr>
          <w:noProof/>
        </w:rPr>
        <w:t>onolithic a</w:t>
      </w:r>
      <w:r w:rsidR="00B96316">
        <w:rPr>
          <w:noProof/>
        </w:rPr>
        <w:t xml:space="preserve">rchitecture </w:t>
      </w:r>
      <w:r w:rsidR="00655071">
        <w:rPr>
          <w:noProof/>
        </w:rPr>
        <w:t>in general describes software where the user interface (UI)</w:t>
      </w:r>
      <w:r w:rsidR="00ED798D">
        <w:rPr>
          <w:noProof/>
        </w:rPr>
        <w:t xml:space="preserve"> and </w:t>
      </w:r>
      <w:r w:rsidR="00655071">
        <w:rPr>
          <w:noProof/>
        </w:rPr>
        <w:t xml:space="preserve">the </w:t>
      </w:r>
      <w:r w:rsidR="002C1A3F">
        <w:rPr>
          <w:noProof/>
        </w:rPr>
        <w:t>business logic</w:t>
      </w:r>
      <w:r w:rsidR="00655071">
        <w:rPr>
          <w:noProof/>
        </w:rPr>
        <w:t xml:space="preserve"> are combined </w:t>
      </w:r>
      <w:r w:rsidR="003850DF">
        <w:rPr>
          <w:noProof/>
        </w:rPr>
        <w:t>on a single platform. S</w:t>
      </w:r>
      <w:r w:rsidR="00655071">
        <w:rPr>
          <w:noProof/>
        </w:rPr>
        <w:t>imilarly</w:t>
      </w:r>
      <w:r w:rsidR="003850DF">
        <w:rPr>
          <w:noProof/>
        </w:rPr>
        <w:t xml:space="preserve">, in </w:t>
      </w:r>
      <w:r w:rsidR="00B96316">
        <w:rPr>
          <w:noProof/>
        </w:rPr>
        <w:t>w</w:t>
      </w:r>
      <w:r w:rsidR="00572A39">
        <w:rPr>
          <w:noProof/>
        </w:rPr>
        <w:t xml:space="preserve">ebdevelopment </w:t>
      </w:r>
      <w:r w:rsidR="00655071">
        <w:rPr>
          <w:noProof/>
        </w:rPr>
        <w:t xml:space="preserve">terms it </w:t>
      </w:r>
      <w:r w:rsidR="00572A39">
        <w:rPr>
          <w:noProof/>
        </w:rPr>
        <w:t xml:space="preserve">referes to a </w:t>
      </w:r>
      <w:r w:rsidR="006B42CF">
        <w:rPr>
          <w:noProof/>
        </w:rPr>
        <w:t>model for the d</w:t>
      </w:r>
      <w:r w:rsidR="00B96316">
        <w:rPr>
          <w:noProof/>
        </w:rPr>
        <w:t>esign of software in which the a</w:t>
      </w:r>
      <w:r w:rsidR="006B42CF">
        <w:rPr>
          <w:noProof/>
        </w:rPr>
        <w:t xml:space="preserve">pplication is </w:t>
      </w:r>
      <w:r w:rsidR="003850DF">
        <w:rPr>
          <w:noProof/>
        </w:rPr>
        <w:t>composed</w:t>
      </w:r>
      <w:r w:rsidR="006B42CF">
        <w:rPr>
          <w:noProof/>
        </w:rPr>
        <w:t xml:space="preserve"> all in one piece. </w:t>
      </w:r>
      <w:r w:rsidR="00655071">
        <w:rPr>
          <w:noProof/>
        </w:rPr>
        <w:t xml:space="preserve">The UI is </w:t>
      </w:r>
      <w:r w:rsidR="00920B31">
        <w:rPr>
          <w:noProof/>
        </w:rPr>
        <w:t>generate</w:t>
      </w:r>
      <w:r w:rsidR="00920B31" w:rsidRPr="00C74FD3">
        <w:t>d as</w:t>
      </w:r>
      <w:r w:rsidR="003850DF" w:rsidRPr="00C74FD3">
        <w:t xml:space="preserve"> a so called “View” </w:t>
      </w:r>
      <w:r w:rsidR="00655071" w:rsidRPr="00C74FD3">
        <w:t xml:space="preserve">on the server and sent out finished in one piece to the user. </w:t>
      </w:r>
      <w:r w:rsidR="00920B31" w:rsidRPr="00C74FD3">
        <w:t>Typical</w:t>
      </w:r>
      <w:r w:rsidR="00920B31">
        <w:t>l</w:t>
      </w:r>
      <w:r w:rsidR="00920B31" w:rsidRPr="00C74FD3">
        <w:t>y,</w:t>
      </w:r>
      <w:r w:rsidR="00B601FC" w:rsidRPr="00C74FD3">
        <w:t xml:space="preserve"> the components are </w:t>
      </w:r>
      <w:r w:rsidR="00920B31" w:rsidRPr="00C74FD3">
        <w:t>interconnected</w:t>
      </w:r>
      <w:r w:rsidR="00B601FC" w:rsidRPr="00C74FD3">
        <w:t xml:space="preserve"> and all of these components need to be present for code </w:t>
      </w:r>
      <w:r w:rsidR="00B601FC" w:rsidRPr="00B601FC">
        <w:rPr>
          <w:noProof/>
        </w:rPr>
        <w:t>to be executed or compiled.</w:t>
      </w:r>
      <w:r w:rsidR="00B601FC">
        <w:rPr>
          <w:noProof/>
        </w:rPr>
        <w:t xml:space="preserve"> </w:t>
      </w:r>
      <w:r w:rsidR="00663386">
        <w:rPr>
          <w:noProof/>
        </w:rPr>
        <w:t>A framework is not required but it gr</w:t>
      </w:r>
      <w:r w:rsidR="00092E37">
        <w:rPr>
          <w:noProof/>
        </w:rPr>
        <w:t xml:space="preserve">eatly eases the development so </w:t>
      </w:r>
      <w:r w:rsidR="003850DF">
        <w:rPr>
          <w:noProof/>
        </w:rPr>
        <w:t xml:space="preserve">for this paper I have chosen to uses Django, developed and maintained by the Django Software </w:t>
      </w:r>
      <w:r w:rsidR="003850DF" w:rsidRPr="003850DF">
        <w:rPr>
          <w:noProof/>
        </w:rPr>
        <w:t>Foundation</w:t>
      </w:r>
      <w:r w:rsidR="003850DF">
        <w:rPr>
          <w:noProof/>
        </w:rPr>
        <w:t xml:space="preserve">. </w:t>
      </w:r>
    </w:p>
    <w:p w14:paraId="42D8DBC4" w14:textId="1473BC82" w:rsidR="005857EF" w:rsidRDefault="005857EF" w:rsidP="00472CE1">
      <w:pPr>
        <w:pStyle w:val="Heading2"/>
        <w:rPr>
          <w:noProof/>
        </w:rPr>
      </w:pPr>
      <w:bookmarkStart w:id="5" w:name="_Toc502254111"/>
      <w:r>
        <w:rPr>
          <w:noProof/>
        </w:rPr>
        <w:t>Historical Perspective</w:t>
      </w:r>
      <w:bookmarkEnd w:id="5"/>
    </w:p>
    <w:p w14:paraId="6129FE89" w14:textId="23893D3B" w:rsidR="00092E37" w:rsidRPr="0005227A" w:rsidRDefault="00092E37" w:rsidP="00472CE1">
      <w:pPr>
        <w:rPr>
          <w:noProof/>
        </w:rPr>
      </w:pPr>
      <w:r w:rsidRPr="0005227A">
        <w:rPr>
          <w:noProof/>
        </w:rPr>
        <w:t xml:space="preserve">The </w:t>
      </w:r>
      <w:r w:rsidR="003656F4" w:rsidRPr="0005227A">
        <w:rPr>
          <w:noProof/>
        </w:rPr>
        <w:t>first applications to be</w:t>
      </w:r>
      <w:r w:rsidR="00333F7A" w:rsidRPr="0005227A">
        <w:rPr>
          <w:noProof/>
        </w:rPr>
        <w:t xml:space="preserve"> developed for mainframes in the early 50’s up</w:t>
      </w:r>
      <w:r w:rsidR="003F6C8E" w:rsidRPr="0005227A">
        <w:rPr>
          <w:noProof/>
        </w:rPr>
        <w:t xml:space="preserve"> to </w:t>
      </w:r>
      <w:r w:rsidR="002F67F4" w:rsidRPr="0005227A">
        <w:rPr>
          <w:rFonts w:eastAsia="Times New Roman"/>
          <w:color w:val="222222"/>
          <w:shd w:val="clear" w:color="auto" w:fill="FFFFFF"/>
        </w:rPr>
        <w:t>the 70’s</w:t>
      </w:r>
      <w:r w:rsidR="003F6C8E" w:rsidRPr="0005227A">
        <w:rPr>
          <w:rFonts w:eastAsia="Times New Roman"/>
        </w:rPr>
        <w:t xml:space="preserve"> </w:t>
      </w:r>
      <w:r w:rsidR="00333F7A" w:rsidRPr="0005227A">
        <w:rPr>
          <w:noProof/>
        </w:rPr>
        <w:t>were monolythic</w:t>
      </w:r>
      <w:r w:rsidR="00052DE2" w:rsidRPr="0005227A">
        <w:rPr>
          <w:noProof/>
        </w:rPr>
        <w:t>.</w:t>
      </w:r>
      <w:r w:rsidR="003F6C8E" w:rsidRPr="0005227A">
        <w:rPr>
          <w:noProof/>
        </w:rPr>
        <w:t xml:space="preserve"> </w:t>
      </w:r>
      <w:r w:rsidR="002F67F4" w:rsidRPr="0005227A">
        <w:rPr>
          <w:noProof/>
        </w:rPr>
        <w:t xml:space="preserve">Only with the </w:t>
      </w:r>
      <w:r w:rsidR="0085614E" w:rsidRPr="0005227A">
        <w:t>st</w:t>
      </w:r>
      <w:r w:rsidR="00633DBB" w:rsidRPr="0005227A">
        <w:t>a</w:t>
      </w:r>
      <w:r w:rsidR="00FF59F1" w:rsidRPr="0005227A">
        <w:t>ndardisation of TCP wide spread</w:t>
      </w:r>
      <w:r w:rsidR="007E5671" w:rsidRPr="0005227A">
        <w:t xml:space="preserve"> networking became possible and with that microservices as we know them.</w:t>
      </w:r>
    </w:p>
    <w:p w14:paraId="24810389" w14:textId="477059C8" w:rsidR="00BA1DBD" w:rsidRDefault="00BA1DBD" w:rsidP="00472CE1">
      <w:pPr>
        <w:pStyle w:val="Heading1"/>
        <w:rPr>
          <w:noProof/>
        </w:rPr>
      </w:pPr>
      <w:bookmarkStart w:id="6" w:name="_Toc502254112"/>
      <w:r>
        <w:rPr>
          <w:noProof/>
        </w:rPr>
        <w:t>Microservices Architecture</w:t>
      </w:r>
      <w:bookmarkEnd w:id="6"/>
    </w:p>
    <w:p w14:paraId="37137396" w14:textId="086A09F8" w:rsidR="005857EF" w:rsidRDefault="005857EF" w:rsidP="00472CE1">
      <w:pPr>
        <w:pStyle w:val="Heading2"/>
        <w:rPr>
          <w:noProof/>
        </w:rPr>
      </w:pPr>
      <w:bookmarkStart w:id="7" w:name="_Toc502254113"/>
      <w:r>
        <w:rPr>
          <w:noProof/>
        </w:rPr>
        <w:t>Definition</w:t>
      </w:r>
      <w:bookmarkEnd w:id="7"/>
    </w:p>
    <w:p w14:paraId="0977AE60" w14:textId="22B2D1F6" w:rsidR="00ED798D" w:rsidRPr="00ED798D" w:rsidRDefault="00284C5E" w:rsidP="00472CE1">
      <w:r>
        <w:t xml:space="preserve">Microservice architecture </w:t>
      </w:r>
      <w:r w:rsidR="00C80FCE">
        <w:t>describes the</w:t>
      </w:r>
      <w:r>
        <w:t xml:space="preserve"> logical structure and design of a software application which </w:t>
      </w:r>
      <w:r w:rsidR="007E5671">
        <w:t>consists</w:t>
      </w:r>
      <w:r>
        <w:t xml:space="preserve"> of</w:t>
      </w:r>
      <w:r w:rsidR="00613AEF">
        <w:t xml:space="preserve"> modular, loosely coupled components. These Services should be lightweight, independent </w:t>
      </w:r>
      <w:r w:rsidR="00D325DF">
        <w:t xml:space="preserve">and simple. </w:t>
      </w:r>
      <w:r w:rsidR="00F2781B">
        <w:t xml:space="preserve">From a </w:t>
      </w:r>
      <w:r w:rsidR="00920B31">
        <w:t>web development</w:t>
      </w:r>
      <w:r w:rsidR="000913BB">
        <w:t xml:space="preserve"> point of view the key difference, compared to a monolithic architecture, is the separation of the presentation layer and the business logic, </w:t>
      </w:r>
      <w:r w:rsidR="005F4004">
        <w:t xml:space="preserve">that </w:t>
      </w:r>
      <w:r w:rsidR="00D325DF">
        <w:t>means that the UI is composed in</w:t>
      </w:r>
      <w:r w:rsidR="005F4004">
        <w:t xml:space="preserve"> the browser on the client</w:t>
      </w:r>
      <w:r w:rsidR="00F35A74">
        <w:t>’</w:t>
      </w:r>
      <w:r w:rsidR="005F4004">
        <w:t>s m</w:t>
      </w:r>
      <w:r w:rsidR="00D325DF">
        <w:t>achine</w:t>
      </w:r>
      <w:r w:rsidR="000913BB">
        <w:t xml:space="preserve"> instead of the server</w:t>
      </w:r>
      <w:r w:rsidR="00D325DF">
        <w:t xml:space="preserve">. </w:t>
      </w:r>
      <w:r w:rsidR="00F2781B" w:rsidRPr="00472CE1">
        <w:t>Applications like Netflix us</w:t>
      </w:r>
      <w:r w:rsidR="000913BB" w:rsidRPr="00472CE1">
        <w:t>e this to reduce server load which dramatically reduces costs for the company</w:t>
      </w:r>
      <w:r w:rsidR="00F2781B" w:rsidRPr="00472CE1">
        <w:t>.</w:t>
      </w:r>
      <w:r w:rsidR="00F2781B">
        <w:t xml:space="preserve"> As with Monolithic architecture </w:t>
      </w:r>
      <w:r w:rsidR="000913BB">
        <w:t xml:space="preserve">there are many different frameworks to ease the development process and for this paper I have chosen to use Flask </w:t>
      </w:r>
      <w:r w:rsidR="00B75F64">
        <w:t>which is open source and can be found on Github.</w:t>
      </w:r>
    </w:p>
    <w:p w14:paraId="7A757DDA" w14:textId="0761F453" w:rsidR="005857EF" w:rsidRDefault="00F945D7" w:rsidP="00472CE1">
      <w:pPr>
        <w:pStyle w:val="Heading2"/>
        <w:rPr>
          <w:noProof/>
        </w:rPr>
      </w:pPr>
      <w:bookmarkStart w:id="8" w:name="_Toc502254114"/>
      <w:r>
        <w:rPr>
          <w:noProof/>
        </w:rPr>
        <w:t>Historical Perspective</w:t>
      </w:r>
      <w:bookmarkEnd w:id="8"/>
      <w:r w:rsidR="006253BA">
        <w:rPr>
          <w:noProof/>
        </w:rPr>
        <w:t xml:space="preserve"> </w:t>
      </w:r>
    </w:p>
    <w:p w14:paraId="02C6E4AE" w14:textId="0CA5B216" w:rsidR="00452373" w:rsidRDefault="00B75F64" w:rsidP="00472CE1">
      <w:r>
        <w:t xml:space="preserve">The term Microservice was </w:t>
      </w:r>
      <w:r w:rsidR="00F35A74">
        <w:t xml:space="preserve">first used to describe </w:t>
      </w:r>
      <w:r w:rsidR="00472CE1">
        <w:t xml:space="preserve">this style of application design in 2011 </w:t>
      </w:r>
      <w:r w:rsidR="00860AB5">
        <w:t xml:space="preserve">by a </w:t>
      </w:r>
      <w:r w:rsidR="00860AB5" w:rsidRPr="00860AB5">
        <w:t>workshop of software architects</w:t>
      </w:r>
      <w:r w:rsidR="00860AB5">
        <w:t xml:space="preserve"> near Venice and has since gained </w:t>
      </w:r>
      <w:r w:rsidR="00920B31">
        <w:t>popularity</w:t>
      </w:r>
      <w:r w:rsidR="00860AB5">
        <w:t>.</w:t>
      </w:r>
      <w:r w:rsidR="00E06E19">
        <w:t xml:space="preserve"> </w:t>
      </w:r>
    </w:p>
    <w:p w14:paraId="247552F0" w14:textId="5CD8057A" w:rsidR="00B75F64" w:rsidRPr="00B75F64" w:rsidRDefault="00E06E19" w:rsidP="00452373">
      <w:pPr>
        <w:pStyle w:val="Comment"/>
      </w:pPr>
      <w:r w:rsidRPr="00E06E19">
        <w:t xml:space="preserve">{I need to do </w:t>
      </w:r>
      <w:r w:rsidR="00920B31" w:rsidRPr="00E06E19">
        <w:t>further</w:t>
      </w:r>
      <w:r w:rsidRPr="00E06E19">
        <w:t xml:space="preserve"> research on </w:t>
      </w:r>
      <w:r w:rsidR="00BE08FD">
        <w:t>the topic as there are</w:t>
      </w:r>
      <w:r w:rsidRPr="00E06E19">
        <w:t xml:space="preserve"> a lot of conflicting sources out there}</w:t>
      </w:r>
    </w:p>
    <w:p w14:paraId="56FBBEFD" w14:textId="2B278088" w:rsidR="00BA1DBD" w:rsidRDefault="00BA1DBD" w:rsidP="00472CE1">
      <w:pPr>
        <w:pStyle w:val="Heading1"/>
        <w:rPr>
          <w:noProof/>
        </w:rPr>
      </w:pPr>
      <w:bookmarkStart w:id="9" w:name="_Toc502254115"/>
      <w:r>
        <w:rPr>
          <w:noProof/>
        </w:rPr>
        <w:t>Monoli</w:t>
      </w:r>
      <w:r w:rsidR="001110BD">
        <w:rPr>
          <w:noProof/>
        </w:rPr>
        <w:t>thic and Microservice</w:t>
      </w:r>
      <w:r w:rsidR="00BF42A7">
        <w:rPr>
          <w:noProof/>
        </w:rPr>
        <w:t xml:space="preserve"> Architectures i</w:t>
      </w:r>
      <w:r>
        <w:rPr>
          <w:noProof/>
        </w:rPr>
        <w:t>n Practice</w:t>
      </w:r>
      <w:bookmarkEnd w:id="9"/>
    </w:p>
    <w:p w14:paraId="6333E2F0" w14:textId="0C68E307" w:rsidR="00716928" w:rsidRPr="00716928" w:rsidRDefault="00716928" w:rsidP="00716928">
      <w:r>
        <w:t xml:space="preserve">In order to compare </w:t>
      </w:r>
      <w:r w:rsidRPr="001110BD">
        <w:t>Monoli</w:t>
      </w:r>
      <w:r>
        <w:t>thic and Microservice</w:t>
      </w:r>
      <w:r w:rsidRPr="001110BD">
        <w:t xml:space="preserve"> Architectures</w:t>
      </w:r>
      <w:r>
        <w:t xml:space="preserve"> I have decided to get some first-hand experience and write my own Application. To highlight the differences, </w:t>
      </w:r>
      <w:r>
        <w:lastRenderedPageBreak/>
        <w:t>I will go through a call for the movies which are currently showing with each of the two methods.</w:t>
      </w:r>
    </w:p>
    <w:p w14:paraId="55BAF17E" w14:textId="77777777" w:rsidR="00452373" w:rsidRDefault="00452373" w:rsidP="00452373">
      <w:pPr>
        <w:pStyle w:val="Heading2"/>
        <w:rPr>
          <w:noProof/>
        </w:rPr>
      </w:pPr>
      <w:bookmarkStart w:id="10" w:name="_Toc502254116"/>
      <w:r>
        <w:rPr>
          <w:noProof/>
        </w:rPr>
        <w:t>Cinema Seat Reservation Application</w:t>
      </w:r>
      <w:bookmarkEnd w:id="10"/>
    </w:p>
    <w:p w14:paraId="05C8F4F9" w14:textId="4347D615" w:rsidR="001110BD" w:rsidRDefault="001110BD" w:rsidP="001110BD">
      <w:r>
        <w:t xml:space="preserve">As a practical real-world example, I have </w:t>
      </w:r>
      <w:r w:rsidR="002523F1">
        <w:t>created</w:t>
      </w:r>
      <w:r>
        <w:t xml:space="preserve"> a web </w:t>
      </w:r>
      <w:r w:rsidR="009F1798">
        <w:t>app</w:t>
      </w:r>
      <w:r>
        <w:t xml:space="preserve"> for reserving s</w:t>
      </w:r>
      <w:r w:rsidR="00D50B7E">
        <w:t xml:space="preserve">eats in a cinema using both </w:t>
      </w:r>
      <w:r w:rsidR="00C542E2">
        <w:t>approaches</w:t>
      </w:r>
      <w:r w:rsidR="00D50B7E">
        <w:t>.</w:t>
      </w:r>
      <w:r w:rsidR="00716928">
        <w:t xml:space="preserve"> Their user interface is almost identical and kept as simple as possible.</w:t>
      </w:r>
    </w:p>
    <w:p w14:paraId="27D7C19A" w14:textId="598C5DC1" w:rsidR="00CA0EF3" w:rsidRDefault="00CA0EF3" w:rsidP="00CA0EF3">
      <w:pPr>
        <w:pStyle w:val="Heading3"/>
      </w:pPr>
      <w:bookmarkStart w:id="11" w:name="_Toc502254117"/>
      <w:r>
        <w:t>Requirements</w:t>
      </w:r>
      <w:bookmarkEnd w:id="11"/>
    </w:p>
    <w:p w14:paraId="580897E2" w14:textId="46EAE4BE" w:rsidR="00CA0EF3" w:rsidRPr="00CA0EF3" w:rsidRDefault="00CA0EF3" w:rsidP="00CA0EF3">
      <w:r>
        <w:t>The User should be able to pick a Movie from a List and then reserve seats for a specific Time and Date. Th</w:t>
      </w:r>
      <w:r w:rsidR="00F264DB">
        <w:t>e System should also support</w:t>
      </w:r>
      <w:r>
        <w:t xml:space="preserve"> adding and </w:t>
      </w:r>
      <w:r w:rsidR="00F264DB">
        <w:t xml:space="preserve">the </w:t>
      </w:r>
      <w:r>
        <w:t>removal of movies by an administrator.</w:t>
      </w:r>
      <w:r w:rsidR="005E1480">
        <w:t xml:space="preserve"> </w:t>
      </w:r>
      <w:r>
        <w:t>For simplicity, t</w:t>
      </w:r>
      <w:r w:rsidR="005E1480">
        <w:t xml:space="preserve">he authentication and authorization were ignored. </w:t>
      </w:r>
    </w:p>
    <w:p w14:paraId="2D3AC19A" w14:textId="735D4437" w:rsidR="00D44065" w:rsidRDefault="00A00AF7" w:rsidP="00A00AF7">
      <w:pPr>
        <w:pStyle w:val="Heading3"/>
      </w:pPr>
      <w:bookmarkStart w:id="12" w:name="_Toc502254118"/>
      <w:r>
        <w:t>Structure</w:t>
      </w:r>
      <w:bookmarkEnd w:id="12"/>
    </w:p>
    <w:p w14:paraId="38793613" w14:textId="4D735FED" w:rsidR="00A00AF7" w:rsidRDefault="006B2F0A" w:rsidP="00A00AF7">
      <w:r w:rsidRPr="006B2F0A">
        <w:rPr>
          <w:noProof/>
        </w:rPr>
        <w:drawing>
          <wp:inline distT="0" distB="0" distL="0" distR="0" wp14:anchorId="237F5C7C" wp14:editId="4A75E724">
            <wp:extent cx="5399405" cy="303720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9A1" w14:textId="28FBB2C0" w:rsidR="009D54ED" w:rsidRPr="008142EC" w:rsidRDefault="00A974E4" w:rsidP="009D54ED">
      <w:pPr>
        <w:pStyle w:val="Comment"/>
        <w:rPr>
          <w:color w:val="000000" w:themeColor="text1"/>
        </w:rPr>
      </w:pPr>
      <w:r>
        <w:rPr>
          <w:color w:val="000000" w:themeColor="text1"/>
        </w:rPr>
        <w:t>()</w:t>
      </w:r>
      <w:r w:rsidR="008142EC">
        <w:rPr>
          <w:color w:val="000000" w:themeColor="text1"/>
        </w:rPr>
        <w:t xml:space="preserve"> </w:t>
      </w:r>
    </w:p>
    <w:p w14:paraId="4B8DECF2" w14:textId="5C885A00" w:rsidR="009D54ED" w:rsidRDefault="00452373" w:rsidP="009D54ED">
      <w:pPr>
        <w:pStyle w:val="Heading3"/>
        <w:rPr>
          <w:noProof/>
        </w:rPr>
      </w:pPr>
      <w:bookmarkStart w:id="13" w:name="_Toc502254119"/>
      <w:r>
        <w:rPr>
          <w:noProof/>
        </w:rPr>
        <w:t>Problems</w:t>
      </w:r>
      <w:bookmarkEnd w:id="13"/>
    </w:p>
    <w:p w14:paraId="31FA4D6B" w14:textId="352239E0" w:rsidR="009D54ED" w:rsidRPr="009D54ED" w:rsidRDefault="009D54ED" w:rsidP="009D54ED">
      <w:pPr>
        <w:pStyle w:val="Comment"/>
      </w:pPr>
      <w:r>
        <w:t>{Include Section?}</w:t>
      </w:r>
    </w:p>
    <w:p w14:paraId="4145D3EC" w14:textId="77777777" w:rsidR="00452373" w:rsidRDefault="00452373" w:rsidP="00452373">
      <w:pPr>
        <w:pStyle w:val="Heading3"/>
        <w:rPr>
          <w:noProof/>
        </w:rPr>
      </w:pPr>
      <w:bookmarkStart w:id="14" w:name="_Toc502254120"/>
      <w:r>
        <w:rPr>
          <w:noProof/>
        </w:rPr>
        <w:t>Implementation</w:t>
      </w:r>
      <w:bookmarkEnd w:id="14"/>
    </w:p>
    <w:p w14:paraId="2EDFE219" w14:textId="77777777" w:rsidR="00452373" w:rsidRDefault="00452373" w:rsidP="00452373">
      <w:pPr>
        <w:pStyle w:val="Heading4"/>
      </w:pPr>
      <w:r>
        <w:t>Database</w:t>
      </w:r>
    </w:p>
    <w:p w14:paraId="0686A854" w14:textId="77777777" w:rsidR="009D54ED" w:rsidRDefault="009D54ED" w:rsidP="009D54ED"/>
    <w:p w14:paraId="1DF9922A" w14:textId="6975C03E" w:rsidR="00BB3412" w:rsidRDefault="00944EA4" w:rsidP="009D54ED">
      <w:r>
        <w:rPr>
          <w:noProof/>
        </w:rPr>
        <w:lastRenderedPageBreak/>
        <w:drawing>
          <wp:inline distT="0" distB="0" distL="0" distR="0" wp14:anchorId="662CFCA1" wp14:editId="754AEE2F">
            <wp:extent cx="5419256" cy="3189605"/>
            <wp:effectExtent l="0" t="0" r="0" b="10795"/>
            <wp:docPr id="2" name="Picture 2" descr="graphics/ERD_cinema_reservation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s/ERD_cinema_reservation_d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48" cy="319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A230" w14:textId="4B69E4FF" w:rsidR="009D54ED" w:rsidRPr="00323E41" w:rsidRDefault="009D54ED" w:rsidP="009D54ED">
      <w:r>
        <w:t>For this application,</w:t>
      </w:r>
      <w:r w:rsidR="00452373">
        <w:t xml:space="preserve"> I have </w:t>
      </w:r>
      <w:r w:rsidR="00452373" w:rsidRPr="00232DC1">
        <w:rPr>
          <w:lang w:val="en-US"/>
        </w:rPr>
        <w:t>chosen</w:t>
      </w:r>
      <w:r w:rsidR="00920B31">
        <w:t xml:space="preserve"> to keep the d</w:t>
      </w:r>
      <w:r w:rsidR="00452373">
        <w:t xml:space="preserve">atabase </w:t>
      </w:r>
      <w:r>
        <w:t xml:space="preserve">as </w:t>
      </w:r>
      <w:r w:rsidR="00452373">
        <w:t>simple and straight forward</w:t>
      </w:r>
      <w:r>
        <w:t xml:space="preserve"> as possible</w:t>
      </w:r>
      <w:r w:rsidR="00452373">
        <w:t>. I am using a Postgres</w:t>
      </w:r>
      <w:r w:rsidR="00944EA4">
        <w:t xml:space="preserve"> 10</w:t>
      </w:r>
      <w:r w:rsidR="00452373">
        <w:t xml:space="preserve"> </w:t>
      </w:r>
      <w:r w:rsidR="00920B31">
        <w:t>d</w:t>
      </w:r>
      <w:r w:rsidR="00452373">
        <w:t xml:space="preserve">atabase </w:t>
      </w:r>
      <w:r>
        <w:t xml:space="preserve">structured as seen in </w:t>
      </w:r>
      <w:r w:rsidR="00944EA4">
        <w:rPr>
          <w:color w:val="000000" w:themeColor="text1"/>
        </w:rPr>
        <w:t>this Picture.</w:t>
      </w:r>
      <w:r>
        <w:rPr>
          <w:color w:val="FF0000"/>
        </w:rPr>
        <w:t xml:space="preserve"> </w:t>
      </w:r>
    </w:p>
    <w:p w14:paraId="568209B3" w14:textId="7C5E2763" w:rsidR="00452373" w:rsidRDefault="00452373" w:rsidP="00452373">
      <w:pPr>
        <w:pStyle w:val="Heading4"/>
      </w:pPr>
      <w:r>
        <w:t>Userstories</w:t>
      </w:r>
    </w:p>
    <w:p w14:paraId="5C3904A2" w14:textId="77777777" w:rsidR="00B86C06" w:rsidRDefault="00B86C06" w:rsidP="00B86C06"/>
    <w:p w14:paraId="7C016395" w14:textId="76750389" w:rsidR="00B86C06" w:rsidRPr="00B86C06" w:rsidRDefault="00B86C06" w:rsidP="00B86C06">
      <w:pPr>
        <w:rPr>
          <w:color w:val="FF0000"/>
        </w:rPr>
      </w:pPr>
      <w:r>
        <w:rPr>
          <w:color w:val="FF0000"/>
        </w:rPr>
        <w:t>{include Section?}</w:t>
      </w:r>
    </w:p>
    <w:p w14:paraId="79DD7414" w14:textId="225A54FA" w:rsidR="00824ED1" w:rsidRDefault="00376904" w:rsidP="00376904">
      <w:pPr>
        <w:pStyle w:val="Heading2"/>
      </w:pPr>
      <w:bookmarkStart w:id="15" w:name="_Toc502254121"/>
      <w:r>
        <w:t>Get showing movies</w:t>
      </w:r>
      <w:bookmarkEnd w:id="15"/>
    </w:p>
    <w:p w14:paraId="0002A985" w14:textId="7FDD78CE" w:rsidR="00376904" w:rsidRDefault="00376904" w:rsidP="00376904">
      <w:r>
        <w:t xml:space="preserve">I will go through </w:t>
      </w:r>
      <w:r w:rsidR="005377CC">
        <w:t>an example request, using both approaches, which gets all movies currently showing in a cinema.</w:t>
      </w:r>
    </w:p>
    <w:p w14:paraId="012DFA0F" w14:textId="04F6F0DE" w:rsidR="00376904" w:rsidRDefault="00376904" w:rsidP="00376904">
      <w:pPr>
        <w:pStyle w:val="Heading3"/>
      </w:pPr>
      <w:bookmarkStart w:id="16" w:name="_Toc502254122"/>
      <w:r>
        <w:t>Microservices</w:t>
      </w:r>
      <w:bookmarkEnd w:id="16"/>
    </w:p>
    <w:p w14:paraId="457BC814" w14:textId="551EBAEE" w:rsidR="00D51660" w:rsidRDefault="00A61D13" w:rsidP="002403DE">
      <w:r>
        <w:t xml:space="preserve">For </w:t>
      </w:r>
      <w:r w:rsidR="0038191D">
        <w:t>the c</w:t>
      </w:r>
      <w:r>
        <w:t>lient</w:t>
      </w:r>
      <w:r w:rsidR="0038191D">
        <w:t>-</w:t>
      </w:r>
      <w:r>
        <w:t xml:space="preserve">side </w:t>
      </w:r>
      <w:r w:rsidR="00376904">
        <w:t xml:space="preserve">I am using the JavaScript </w:t>
      </w:r>
      <w:r w:rsidR="002B59DD">
        <w:t>and the j</w:t>
      </w:r>
      <w:r w:rsidR="0038191D">
        <w:t>Query library, the s</w:t>
      </w:r>
      <w:r>
        <w:t>erver</w:t>
      </w:r>
      <w:r w:rsidR="0038191D">
        <w:t>-</w:t>
      </w:r>
      <w:r>
        <w:t>side coded in Python using the Flask and Connexion Frameworks.</w:t>
      </w:r>
    </w:p>
    <w:p w14:paraId="682885F9" w14:textId="7918C146" w:rsidR="00A61D13" w:rsidRDefault="00A61D13" w:rsidP="00A61D13">
      <w:pPr>
        <w:pStyle w:val="Heading4"/>
      </w:pPr>
      <w:r>
        <w:t>Client</w:t>
      </w:r>
      <w:r w:rsidR="0038191D">
        <w:t>-</w:t>
      </w:r>
      <w:r>
        <w:t>side</w:t>
      </w:r>
    </w:p>
    <w:p w14:paraId="3F21E497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$.ajax({  </w:t>
      </w:r>
    </w:p>
    <w:p w14:paraId="124B4A0D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url: 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"http://127.0.0.1:5000/movies"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D649C5A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success: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(result) {  </w:t>
      </w:r>
    </w:p>
    <w:p w14:paraId="47CF1B69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result[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"showing_movies"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].length;i++) {  </w:t>
      </w:r>
    </w:p>
    <w:p w14:paraId="6F5B6894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movie = result[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"showing_movies"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][i];  </w:t>
      </w:r>
    </w:p>
    <w:p w14:paraId="20C7E303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paint_movie(movie);  </w:t>
      </w:r>
    </w:p>
    <w:p w14:paraId="2F5CBDA3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13E3DE00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7C859ED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}, error: </w:t>
      </w:r>
      <w:r w:rsidRPr="002B59DD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(xhr) {  </w:t>
      </w:r>
    </w:p>
    <w:p w14:paraId="4C2EAE37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alert(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"Error ("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xhr.status + </w:t>
      </w:r>
      <w:r w:rsidRPr="002B59DD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") :  "</w:t>
      </w: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xhr.statusText);  </w:t>
      </w:r>
    </w:p>
    <w:p w14:paraId="35DE5B02" w14:textId="77777777" w:rsidR="002B59DD" w:rsidRPr="002B59DD" w:rsidRDefault="002B59DD" w:rsidP="002B59D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265200A" w14:textId="04FCFFEB" w:rsidR="00D51660" w:rsidRPr="002B59DD" w:rsidRDefault="002B59DD" w:rsidP="002403D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B59D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});  </w:t>
      </w:r>
    </w:p>
    <w:p w14:paraId="0ED5C424" w14:textId="7C969726" w:rsidR="00A61D13" w:rsidRDefault="00CD446B" w:rsidP="002403DE">
      <w:r>
        <w:t>The initial request is triggered upon loading of the webpages</w:t>
      </w:r>
      <w:r w:rsidR="002B59DD">
        <w:t xml:space="preserve"> with the jQuery </w:t>
      </w:r>
      <w:r w:rsidR="002B59DD" w:rsidRPr="002B59DD">
        <w:rPr>
          <w:i/>
        </w:rPr>
        <w:t xml:space="preserve">ready() </w:t>
      </w:r>
      <w:r w:rsidR="002B59DD">
        <w:t xml:space="preserve">function which executes once the whole document has been loaded in the browser. The </w:t>
      </w:r>
      <w:r w:rsidR="002B59DD" w:rsidRPr="002B59DD">
        <w:rPr>
          <w:i/>
        </w:rPr>
        <w:t>$.ajax()</w:t>
      </w:r>
      <w:r w:rsidR="002B59DD">
        <w:t xml:space="preserve"> function shown above is nested within this function. This ajax function </w:t>
      </w:r>
      <w:r w:rsidR="002B59DD">
        <w:lastRenderedPageBreak/>
        <w:t xml:space="preserve">performs a http request to </w:t>
      </w:r>
      <w:r w:rsidR="002B59DD" w:rsidRPr="002B59DD">
        <w:rPr>
          <w:i/>
          <w:u w:val="single"/>
        </w:rPr>
        <w:t>http://127.0.0.1:5000/movies</w:t>
      </w:r>
      <w:r w:rsidR="002B59DD">
        <w:t xml:space="preserve"> which is a request to the server, localhost in</w:t>
      </w:r>
      <w:r w:rsidR="008F76A8">
        <w:t xml:space="preserve"> this case, on port 5000 which it</w:t>
      </w:r>
      <w:r w:rsidR="002B59DD">
        <w:t xml:space="preserve"> is listening on. The function given as the </w:t>
      </w:r>
      <w:r w:rsidR="002B59DD" w:rsidRPr="002B59DD">
        <w:rPr>
          <w:i/>
        </w:rPr>
        <w:t>success</w:t>
      </w:r>
      <w:r w:rsidR="002B59DD">
        <w:t xml:space="preserve"> parameter is executed as the name suggests after a successful request, same with the </w:t>
      </w:r>
      <w:r w:rsidR="002B59DD" w:rsidRPr="002B59DD">
        <w:rPr>
          <w:i/>
        </w:rPr>
        <w:t>error</w:t>
      </w:r>
      <w:r w:rsidR="002B59DD">
        <w:t xml:space="preserve"> parameter. In the success </w:t>
      </w:r>
      <w:r w:rsidR="00A61D13">
        <w:t>function,</w:t>
      </w:r>
      <w:r w:rsidR="002B59DD">
        <w:t xml:space="preserve"> we pro</w:t>
      </w:r>
      <w:r w:rsidR="00A61D13">
        <w:t xml:space="preserve">cess the received </w:t>
      </w:r>
      <w:r w:rsidR="00A61D13" w:rsidRPr="00A61D13">
        <w:rPr>
          <w:i/>
        </w:rPr>
        <w:t>json</w:t>
      </w:r>
      <w:r w:rsidR="00A61D13">
        <w:t xml:space="preserve"> data and paint it on the website. The Error function alerts the user of an error should one occur.</w:t>
      </w:r>
    </w:p>
    <w:p w14:paraId="17DB82A7" w14:textId="4B0B33E0" w:rsidR="00B056E0" w:rsidRPr="00B056E0" w:rsidRDefault="00A61D13" w:rsidP="00B056E0">
      <w:pPr>
        <w:pStyle w:val="Heading4"/>
      </w:pPr>
      <w:r>
        <w:t>Server</w:t>
      </w:r>
      <w:r w:rsidR="0038191D">
        <w:t>-</w:t>
      </w:r>
      <w:r>
        <w:t>side</w:t>
      </w:r>
    </w:p>
    <w:p w14:paraId="1D549869" w14:textId="45BB80C8" w:rsidR="00A61D13" w:rsidRDefault="005D3197" w:rsidP="00A61D13">
      <w:r>
        <w:t>On the server</w:t>
      </w:r>
      <w:r w:rsidR="0038191D">
        <w:t>-</w:t>
      </w:r>
      <w:r>
        <w:t xml:space="preserve">side the request is </w:t>
      </w:r>
      <w:r w:rsidR="00B056E0">
        <w:t xml:space="preserve">first caught by connexion, it filters for the request type and has fixed returns. Connexion then calls the </w:t>
      </w:r>
      <w:r w:rsidR="00B056E0" w:rsidRPr="00B056E0">
        <w:rPr>
          <w:i/>
        </w:rPr>
        <w:t>showing_movies()</w:t>
      </w:r>
      <w:r w:rsidR="00B056E0">
        <w:t xml:space="preserve"> function in controllers/movies. </w:t>
      </w:r>
    </w:p>
    <w:p w14:paraId="53CD825A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showing_movies():  </w:t>
      </w:r>
    </w:p>
    <w:p w14:paraId="0E0EA6DE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movies = get_movies_showing()  </w:t>
      </w:r>
    </w:p>
    <w:p w14:paraId="632442E7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(movies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012770DD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"No movies found"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2172B3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5B3A2182" w14:textId="77777777" w:rsidR="00B056E0" w:rsidRDefault="00B056E0" w:rsidP="00B056E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'showing_movies'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movies}  </w:t>
      </w:r>
    </w:p>
    <w:p w14:paraId="395FDCC6" w14:textId="2DA579A3" w:rsidR="00B056E0" w:rsidRDefault="00B056E0" w:rsidP="00A61D13">
      <w:r>
        <w:t xml:space="preserve">This takes the return of the </w:t>
      </w:r>
      <w:r w:rsidRPr="00B056E0">
        <w:rPr>
          <w:i/>
        </w:rPr>
        <w:t>get_movies_showing()</w:t>
      </w:r>
      <w:r>
        <w:t xml:space="preserve"> function from the dao and sends it back to Connexion which converts it to json and sends it out.</w:t>
      </w:r>
    </w:p>
    <w:p w14:paraId="391D05B9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get_movies_showing():  </w:t>
      </w:r>
    </w:p>
    <w:p w14:paraId="29716DA3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get_db_cursor() as cursor:  </w:t>
      </w:r>
    </w:p>
    <w:p w14:paraId="7F87E179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cursor.execute(</w:t>
      </w:r>
      <w:r>
        <w:rPr>
          <w:rStyle w:val="comment0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"""select * from movie where id in (select movie_id from screening);"""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AE1E84E" w14:textId="77777777" w:rsidR="00B056E0" w:rsidRDefault="00B056E0" w:rsidP="00B056E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cursor.fetchall()  </w:t>
      </w:r>
    </w:p>
    <w:p w14:paraId="403836A9" w14:textId="77777777" w:rsidR="00B056E0" w:rsidRPr="00A61D13" w:rsidRDefault="00B056E0" w:rsidP="00A61D13"/>
    <w:p w14:paraId="127D335F" w14:textId="139BACE2" w:rsidR="00A61D13" w:rsidRDefault="0038191D" w:rsidP="002403DE">
      <w:pPr>
        <w:spacing w:after="200"/>
        <w:rPr>
          <w:rFonts w:asciiTheme="minorHAnsi" w:hAnsiTheme="minorHAnsi" w:cstheme="minorBidi"/>
          <w:szCs w:val="22"/>
          <w:lang w:eastAsia="en-US"/>
        </w:rPr>
      </w:pPr>
      <w:r>
        <w:rPr>
          <w:rFonts w:asciiTheme="minorHAnsi" w:hAnsiTheme="minorHAnsi" w:cstheme="minorBidi"/>
          <w:szCs w:val="22"/>
          <w:lang w:eastAsia="en-US"/>
        </w:rPr>
        <w:t xml:space="preserve">This function performs the actual operation on the database, in this case fetching all the showing movies and returning them. </w:t>
      </w:r>
    </w:p>
    <w:p w14:paraId="56440FC0" w14:textId="52AF78E8" w:rsidR="0038191D" w:rsidRDefault="0038191D" w:rsidP="0038191D">
      <w:pPr>
        <w:pStyle w:val="Heading3"/>
        <w:rPr>
          <w:rFonts w:eastAsiaTheme="minorHAnsi"/>
          <w:lang w:eastAsia="en-US"/>
        </w:rPr>
      </w:pPr>
      <w:bookmarkStart w:id="17" w:name="_Toc502254123"/>
      <w:r>
        <w:rPr>
          <w:rFonts w:eastAsiaTheme="minorHAnsi"/>
          <w:lang w:eastAsia="en-US"/>
        </w:rPr>
        <w:t>Monolithic</w:t>
      </w:r>
      <w:bookmarkEnd w:id="17"/>
    </w:p>
    <w:p w14:paraId="3E088D39" w14:textId="7B363DE4" w:rsidR="006253BA" w:rsidRPr="006253BA" w:rsidRDefault="005377CC" w:rsidP="0038191D">
      <w:pPr>
        <w:rPr>
          <w:lang w:eastAsia="en-US"/>
        </w:rPr>
      </w:pPr>
      <w:r>
        <w:rPr>
          <w:lang w:eastAsia="en-US"/>
        </w:rPr>
        <w:t xml:space="preserve">Here I am using the Django framework and </w:t>
      </w:r>
      <w:r w:rsidR="006253BA">
        <w:rPr>
          <w:lang w:eastAsia="en-US"/>
        </w:rPr>
        <w:t xml:space="preserve">showing a function from the </w:t>
      </w:r>
      <w:r w:rsidR="006253BA" w:rsidRPr="006253BA">
        <w:rPr>
          <w:i/>
          <w:lang w:eastAsia="en-US"/>
        </w:rPr>
        <w:t>views</w:t>
      </w:r>
      <w:r w:rsidR="006253BA">
        <w:rPr>
          <w:i/>
          <w:lang w:eastAsia="en-US"/>
        </w:rPr>
        <w:t xml:space="preserve"> </w:t>
      </w:r>
      <w:r w:rsidR="006253BA">
        <w:rPr>
          <w:lang w:eastAsia="en-US"/>
        </w:rPr>
        <w:t>file. In this case there is no need for routing as there are no requests from outside coming in.</w:t>
      </w:r>
    </w:p>
    <w:p w14:paraId="7905D587" w14:textId="21C020D4" w:rsidR="0038191D" w:rsidRDefault="0038191D" w:rsidP="0038191D">
      <w:pPr>
        <w:pStyle w:val="Heading4"/>
        <w:rPr>
          <w:lang w:eastAsia="en-US"/>
        </w:rPr>
      </w:pPr>
      <w:r>
        <w:rPr>
          <w:lang w:eastAsia="en-US"/>
        </w:rPr>
        <w:t>Client-side</w:t>
      </w:r>
    </w:p>
    <w:p w14:paraId="230E2D34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index(request):  </w:t>
      </w:r>
    </w:p>
    <w:p w14:paraId="71E8FA21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showing_movies_list = (Movie.objects.filter(  </w:t>
      </w:r>
    </w:p>
    <w:p w14:paraId="11D0C6D1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id__in=[s.movie_id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Screening.objects.all().distinct()]))  </w:t>
      </w:r>
    </w:p>
    <w:p w14:paraId="1167F919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context = 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'showing_movies_list'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showing_movies_list}  </w:t>
      </w:r>
    </w:p>
    <w:p w14:paraId="5CCBFE42" w14:textId="77777777" w:rsidR="005377CC" w:rsidRDefault="005377CC" w:rsidP="005377C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render(request,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'cinema/index.html'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context)  </w:t>
      </w:r>
    </w:p>
    <w:p w14:paraId="33F646ED" w14:textId="3A31FB6F" w:rsidR="005377CC" w:rsidRPr="0038191D" w:rsidRDefault="005377CC" w:rsidP="0038191D">
      <w:pPr>
        <w:rPr>
          <w:lang w:eastAsia="en-US"/>
        </w:rPr>
      </w:pPr>
      <w:r>
        <w:rPr>
          <w:lang w:eastAsia="en-US"/>
        </w:rPr>
        <w:t xml:space="preserve">In the </w:t>
      </w:r>
      <w:r w:rsidRPr="005377CC">
        <w:rPr>
          <w:i/>
          <w:lang w:eastAsia="en-US"/>
        </w:rPr>
        <w:t>index()</w:t>
      </w:r>
      <w:r>
        <w:rPr>
          <w:lang w:eastAsia="en-US"/>
        </w:rPr>
        <w:t xml:space="preserve"> function, which is one of the views, the showing movies are fetched from the database and passed to the </w:t>
      </w:r>
      <w:r w:rsidRPr="00C56656">
        <w:rPr>
          <w:i/>
          <w:lang w:eastAsia="en-US"/>
        </w:rPr>
        <w:t>render</w:t>
      </w:r>
      <w:r w:rsidR="00C56656" w:rsidRPr="00C56656">
        <w:rPr>
          <w:i/>
          <w:lang w:eastAsia="en-US"/>
        </w:rPr>
        <w:t>()</w:t>
      </w:r>
      <w:r>
        <w:rPr>
          <w:lang w:eastAsia="en-US"/>
        </w:rPr>
        <w:t xml:space="preserve"> function, which renders the template, as the context for painting the view.</w:t>
      </w:r>
    </w:p>
    <w:p w14:paraId="48ECC179" w14:textId="29F9C7B8" w:rsidR="00BA1DBD" w:rsidRDefault="00BA1DBD" w:rsidP="00472CE1">
      <w:pPr>
        <w:pStyle w:val="Heading2"/>
        <w:rPr>
          <w:noProof/>
        </w:rPr>
      </w:pPr>
      <w:bookmarkStart w:id="18" w:name="_Toc502254124"/>
      <w:r>
        <w:rPr>
          <w:noProof/>
        </w:rPr>
        <w:t>Microservice</w:t>
      </w:r>
      <w:bookmarkEnd w:id="18"/>
    </w:p>
    <w:p w14:paraId="33A16331" w14:textId="5ED7BED2" w:rsidR="00F204F7" w:rsidRPr="00F204F7" w:rsidRDefault="00F204F7" w:rsidP="00F204F7">
      <w:r>
        <w:t xml:space="preserve">Overview of the key Microservices in the </w:t>
      </w:r>
      <w:r w:rsidRPr="00F204F7">
        <w:t>Cinema Seat Reservation Application</w:t>
      </w:r>
      <w:r>
        <w:t>.</w:t>
      </w:r>
    </w:p>
    <w:p w14:paraId="19BBB4E7" w14:textId="174227F7" w:rsidR="000C1545" w:rsidRDefault="005857EF" w:rsidP="00880A0A">
      <w:pPr>
        <w:pStyle w:val="Heading3"/>
        <w:rPr>
          <w:noProof/>
        </w:rPr>
      </w:pPr>
      <w:bookmarkStart w:id="19" w:name="_Toc502254125"/>
      <w:r>
        <w:rPr>
          <w:noProof/>
        </w:rPr>
        <w:lastRenderedPageBreak/>
        <w:t>Database Operations</w:t>
      </w:r>
      <w:bookmarkEnd w:id="19"/>
    </w:p>
    <w:p w14:paraId="6E6FAA38" w14:textId="280F9BD8" w:rsidR="00A2685A" w:rsidRDefault="00F204F7" w:rsidP="00F204F7">
      <w:r>
        <w:t xml:space="preserve">These operations are </w:t>
      </w:r>
      <w:r w:rsidR="00A2685A">
        <w:t>handled by the DAO, short for database operations an example function in the DAO might look like this:</w:t>
      </w:r>
    </w:p>
    <w:p w14:paraId="44EF1FCF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get_movie(movie_id):  </w:t>
      </w:r>
    </w:p>
    <w:p w14:paraId="24A41873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with get_db_cursor() as cursor:  </w:t>
      </w:r>
    </w:p>
    <w:p w14:paraId="464ABBDC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cursor.execute(</w:t>
      </w:r>
      <w:r>
        <w:rPr>
          <w:rStyle w:val="comment0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"""select * from movie where id=%s;"""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[movie_id])  </w:t>
      </w:r>
    </w:p>
    <w:p w14:paraId="3C15B6B9" w14:textId="77777777" w:rsidR="00A2685A" w:rsidRDefault="00A2685A" w:rsidP="00A2685A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cursor.fetchone()  </w:t>
      </w:r>
    </w:p>
    <w:p w14:paraId="186F8E3F" w14:textId="0091BA01" w:rsidR="00A2685A" w:rsidRPr="00F204F7" w:rsidRDefault="00A2685A" w:rsidP="00F204F7">
      <w:r>
        <w:t xml:space="preserve">The </w:t>
      </w:r>
      <w:r w:rsidRPr="00A2685A">
        <w:rPr>
          <w:i/>
        </w:rPr>
        <w:t>get_movie()</w:t>
      </w:r>
      <w:r>
        <w:t xml:space="preserve"> function fetches a movie by its id. This function gets called by the controllers.</w:t>
      </w:r>
    </w:p>
    <w:p w14:paraId="205F1F7F" w14:textId="200FED67" w:rsidR="005857EF" w:rsidRDefault="00A2685A" w:rsidP="00880A0A">
      <w:pPr>
        <w:pStyle w:val="Heading3"/>
        <w:rPr>
          <w:noProof/>
        </w:rPr>
      </w:pPr>
      <w:r>
        <w:rPr>
          <w:noProof/>
        </w:rPr>
        <w:t>Controllers</w:t>
      </w:r>
    </w:p>
    <w:p w14:paraId="073BFDCC" w14:textId="2A2C5BC4" w:rsidR="003D3421" w:rsidRDefault="00A2685A" w:rsidP="00A2685A">
      <w:r>
        <w:t xml:space="preserve">The controllers </w:t>
      </w:r>
      <w:r w:rsidR="007E2768">
        <w:t xml:space="preserve">process the data received from the DAO functions. </w:t>
      </w:r>
    </w:p>
    <w:p w14:paraId="7C7141E8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info_movie(movie_id):  </w:t>
      </w:r>
    </w:p>
    <w:p w14:paraId="1FFA6D06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movie = get_movie(movie_id)  </w:t>
      </w:r>
    </w:p>
    <w:p w14:paraId="65354FE0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(movie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49463644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"Movie %s not found"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% (movie_id), </w:t>
      </w:r>
      <w:r>
        <w:rPr>
          <w:rStyle w:val="numbe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9CAC24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684A7F7" w14:textId="77777777" w:rsidR="003D3421" w:rsidRDefault="003D3421" w:rsidP="003D342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movie  </w:t>
      </w:r>
    </w:p>
    <w:p w14:paraId="238425BF" w14:textId="77777777" w:rsidR="003D3421" w:rsidRPr="00A2685A" w:rsidRDefault="003D3421" w:rsidP="00A2685A"/>
    <w:p w14:paraId="71995D73" w14:textId="5AE3A96C" w:rsidR="00A2685A" w:rsidRDefault="003D3421" w:rsidP="00A2685A">
      <w:r>
        <w:t xml:space="preserve">In this example, the info_movie() function calls the DAO function from above and checks weather there is a movie returned and decides what response connexion should send back. If there is no movie a http 404 error, the infamous </w:t>
      </w:r>
      <w:r w:rsidRPr="003D3421">
        <w:rPr>
          <w:i/>
        </w:rPr>
        <w:t>“Not found”</w:t>
      </w:r>
      <w:r w:rsidRPr="003D3421">
        <w:rPr>
          <w:i/>
        </w:rPr>
        <w:t>,</w:t>
      </w:r>
      <w:r>
        <w:t xml:space="preserve"> is returned if there is no movie with a matching id </w:t>
      </w:r>
      <w:r>
        <w:t>in the database</w:t>
      </w:r>
      <w:r>
        <w:t xml:space="preserve"> otherwise it just returns the movie.</w:t>
      </w:r>
    </w:p>
    <w:p w14:paraId="40175C6F" w14:textId="667047A1" w:rsidR="003D3421" w:rsidRDefault="003D3421" w:rsidP="003D3421">
      <w:pPr>
        <w:pStyle w:val="Heading3"/>
      </w:pPr>
      <w:r>
        <w:t>Flask</w:t>
      </w:r>
    </w:p>
    <w:p w14:paraId="26AA183B" w14:textId="1573EAE5" w:rsidR="003D3421" w:rsidRDefault="003D3421" w:rsidP="003D3421">
      <w:r>
        <w:t>Flask handles the http requests and responses coming from outside. With Flask it is pretty easy to do routing</w:t>
      </w:r>
      <w:r w:rsidR="00857E0B">
        <w:t xml:space="preserve"> and processing combining the routing and the controller into one function, like in </w:t>
      </w:r>
      <w:r w:rsidR="009441F2">
        <w:t>the</w:t>
      </w:r>
      <w:r w:rsidR="00857E0B">
        <w:t xml:space="preserve"> example</w:t>
      </w:r>
      <w:r w:rsidR="009441F2">
        <w:t xml:space="preserve"> below which returns all of the users in the database.</w:t>
      </w:r>
    </w:p>
    <w:p w14:paraId="23551C6E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decorator"/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@app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.app.route(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'/users/all'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methods=[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'GET'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 </w:t>
      </w:r>
    </w:p>
    <w:p w14:paraId="1330772A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get_users():  </w:t>
      </w:r>
    </w:p>
    <w:p w14:paraId="45583982" w14:textId="77777777" w:rsidR="009441F2" w:rsidRDefault="009441F2" w:rsidP="009441F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users = get_all_users()  </w:t>
      </w:r>
    </w:p>
    <w:p w14:paraId="26A1F722" w14:textId="5CCEE735" w:rsidR="00857E0B" w:rsidRPr="009441F2" w:rsidRDefault="009441F2" w:rsidP="003D342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jsonify({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'users'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users})  </w:t>
      </w:r>
    </w:p>
    <w:p w14:paraId="6D8BFA31" w14:textId="72685EFD" w:rsidR="009441F2" w:rsidRPr="009441F2" w:rsidRDefault="009441F2" w:rsidP="009441F2">
      <w:r>
        <w:t>So, with Flask it is possible to leave out the controller or rather compact it but that causes confusion and especially for larger projects I think it is easier to split it up.</w:t>
      </w:r>
    </w:p>
    <w:p w14:paraId="6D45F73F" w14:textId="1D1C25FE" w:rsidR="005857EF" w:rsidRDefault="009441F2" w:rsidP="00880A0A">
      <w:pPr>
        <w:pStyle w:val="Heading3"/>
        <w:rPr>
          <w:noProof/>
        </w:rPr>
      </w:pPr>
      <w:bookmarkStart w:id="20" w:name="_Toc502254127"/>
      <w:r>
        <w:rPr>
          <w:noProof/>
        </w:rPr>
        <w:t>Open API with con</w:t>
      </w:r>
      <w:r w:rsidR="00440475">
        <w:rPr>
          <w:noProof/>
        </w:rPr>
        <w:t>n</w:t>
      </w:r>
      <w:r w:rsidR="005857EF">
        <w:rPr>
          <w:noProof/>
        </w:rPr>
        <w:t>exion</w:t>
      </w:r>
      <w:bookmarkEnd w:id="20"/>
    </w:p>
    <w:p w14:paraId="07D1FEE1" w14:textId="77777777" w:rsidR="005C2190" w:rsidRDefault="009441F2" w:rsidP="009441F2">
      <w:r>
        <w:t xml:space="preserve">That’s why this application uses connexion on top of Flask. Connexion uses a .yaml file which defines the API. In this file, every request is defined with a path, contents and responses. The content of the request can be in the body, in the request header or in the URL or a combination of all. It is good practice to give every request a response, normally a http 200 for a successful </w:t>
      </w:r>
      <w:r w:rsidR="005C2190">
        <w:t xml:space="preserve">request but sometimes something different like a 404 if there is nothing found for a query. </w:t>
      </w:r>
    </w:p>
    <w:p w14:paraId="6737E0F1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/movies:  </w:t>
      </w:r>
    </w:p>
    <w:p w14:paraId="65BD5BF5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get:  </w:t>
      </w:r>
    </w:p>
    <w:p w14:paraId="2C7DC11D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tags: [movies]  </w:t>
      </w:r>
    </w:p>
    <w:p w14:paraId="6F6639B8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operationId: controllers.movies.showing_movies  </w:t>
      </w:r>
    </w:p>
    <w:p w14:paraId="3FC12CEC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summary: Gets all of the showing movies  </w:t>
      </w:r>
    </w:p>
    <w:p w14:paraId="70E534EB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responses:  </w:t>
      </w:r>
    </w:p>
    <w:p w14:paraId="242C1DC0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number"/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200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4B7E0453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description: Returns showing movies  </w:t>
      </w:r>
    </w:p>
    <w:p w14:paraId="3C78B91F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schema:  </w:t>
      </w:r>
    </w:p>
    <w:p w14:paraId="7E62B359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type: </w:t>
      </w:r>
      <w:r w:rsidRPr="00B056E0">
        <w:rPr>
          <w:rFonts w:ascii="Consolas" w:eastAsia="Times New Roman" w:hAnsi="Consolas"/>
          <w:color w:val="1F497D" w:themeColor="text2"/>
          <w:sz w:val="18"/>
          <w:szCs w:val="18"/>
          <w:bdr w:val="none" w:sz="0" w:space="0" w:color="auto" w:frame="1"/>
        </w:rPr>
        <w:t>array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875C69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items:   </w:t>
      </w:r>
    </w:p>
    <w:p w14:paraId="02F10463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$ref: </w:t>
      </w:r>
      <w:r>
        <w:rPr>
          <w:rStyle w:val="string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'#/definitions/Movie'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41EE14" w14:textId="77777777" w:rsidR="005C2190" w:rsidRDefault="005C2190" w:rsidP="005C2190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number"/>
          <w:rFonts w:ascii="Consolas" w:eastAsia="Times New Roman" w:hAnsi="Consolas"/>
          <w:color w:val="C00000"/>
          <w:sz w:val="18"/>
          <w:szCs w:val="18"/>
          <w:bdr w:val="none" w:sz="0" w:space="0" w:color="auto" w:frame="1"/>
        </w:rPr>
        <w:t>404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10033C95" w14:textId="342499CB" w:rsidR="005C2190" w:rsidRPr="005C2190" w:rsidRDefault="005C2190" w:rsidP="009441F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description: No movies  </w:t>
      </w:r>
    </w:p>
    <w:p w14:paraId="4BE384BF" w14:textId="5F67258E" w:rsidR="009441F2" w:rsidRDefault="005C2190" w:rsidP="009441F2">
      <w:r>
        <w:t>Connexion also uses Open API</w:t>
      </w:r>
      <w:r w:rsidR="00E87900">
        <w:t>, previously known as swagger,</w:t>
      </w:r>
      <w:r>
        <w:t xml:space="preserve"> which gives you a visual representation of the API with handy tools for testing </w:t>
      </w:r>
      <w:r w:rsidR="00F01472">
        <w:t>and debugging</w:t>
      </w:r>
      <w:r>
        <w:t xml:space="preserve">. </w:t>
      </w:r>
      <w:r w:rsidR="00E87900">
        <w:t>This makes it very easy for someone without any knowledge of the underlying business logic to write a client for the application as everything you need to know for a request is precisely detailed in the yaml file and neatly visualised, with examples to try it out, by Open API.</w:t>
      </w:r>
    </w:p>
    <w:p w14:paraId="44301725" w14:textId="77777777" w:rsidR="00E87900" w:rsidRDefault="00E87900" w:rsidP="009441F2"/>
    <w:p w14:paraId="03F4B917" w14:textId="7D764A30" w:rsidR="00E87900" w:rsidRDefault="00E87900" w:rsidP="009441F2">
      <w:r>
        <w:rPr>
          <w:noProof/>
        </w:rPr>
        <w:drawing>
          <wp:inline distT="0" distB="0" distL="0" distR="0" wp14:anchorId="2644F7E7" wp14:editId="5B66451D">
            <wp:extent cx="5395595" cy="5767070"/>
            <wp:effectExtent l="0" t="0" r="0" b="0"/>
            <wp:docPr id="3" name="Picture 3" descr="../../../Desktop/Screen%20Shot%202018-01-02%20at%2016.2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8-01-02%20at%2016.24.0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76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3FD1" w14:textId="0FB86CA4" w:rsidR="005C2190" w:rsidRPr="009441F2" w:rsidRDefault="00E87900" w:rsidP="009441F2">
      <w:r>
        <w:t>Example of a request detailed in Open API</w:t>
      </w:r>
    </w:p>
    <w:p w14:paraId="0319D753" w14:textId="458F7F3C" w:rsidR="00E87900" w:rsidRDefault="005857EF" w:rsidP="00E87900">
      <w:pPr>
        <w:pStyle w:val="Heading3"/>
        <w:rPr>
          <w:noProof/>
        </w:rPr>
      </w:pPr>
      <w:bookmarkStart w:id="21" w:name="_Toc502254128"/>
      <w:r>
        <w:rPr>
          <w:noProof/>
        </w:rPr>
        <w:lastRenderedPageBreak/>
        <w:t>Client</w:t>
      </w:r>
      <w:r w:rsidR="0038191D">
        <w:rPr>
          <w:noProof/>
        </w:rPr>
        <w:t>-</w:t>
      </w:r>
      <w:r>
        <w:rPr>
          <w:noProof/>
        </w:rPr>
        <w:t>side</w:t>
      </w:r>
      <w:bookmarkEnd w:id="21"/>
    </w:p>
    <w:p w14:paraId="7FC86B18" w14:textId="77777777" w:rsidR="00440475" w:rsidRPr="00440475" w:rsidRDefault="00440475" w:rsidP="00440475"/>
    <w:p w14:paraId="1270D11C" w14:textId="35602094" w:rsidR="005857EF" w:rsidRPr="005857EF" w:rsidRDefault="005857EF" w:rsidP="00880A0A">
      <w:pPr>
        <w:pStyle w:val="Heading3"/>
        <w:rPr>
          <w:noProof/>
        </w:rPr>
      </w:pPr>
      <w:bookmarkStart w:id="22" w:name="_Toc502254129"/>
      <w:r>
        <w:rPr>
          <w:noProof/>
        </w:rPr>
        <w:t>Design</w:t>
      </w:r>
      <w:bookmarkEnd w:id="22"/>
    </w:p>
    <w:p w14:paraId="7904C7C2" w14:textId="57F8649C" w:rsidR="00BA1DBD" w:rsidRDefault="00C10BD0" w:rsidP="00472CE1">
      <w:pPr>
        <w:pStyle w:val="Heading2"/>
        <w:rPr>
          <w:noProof/>
        </w:rPr>
      </w:pPr>
      <w:bookmarkStart w:id="23" w:name="_Toc502254130"/>
      <w:r>
        <w:rPr>
          <w:noProof/>
        </w:rPr>
        <w:t>Monoli</w:t>
      </w:r>
      <w:r w:rsidR="00BA1DBD">
        <w:rPr>
          <w:noProof/>
        </w:rPr>
        <w:t>thic</w:t>
      </w:r>
      <w:bookmarkEnd w:id="23"/>
      <w:r w:rsidR="00BA1DBD">
        <w:rPr>
          <w:noProof/>
        </w:rPr>
        <w:t xml:space="preserve"> </w:t>
      </w:r>
    </w:p>
    <w:p w14:paraId="32AAB52C" w14:textId="411A8D26" w:rsidR="005857EF" w:rsidRDefault="005857EF" w:rsidP="00880A0A">
      <w:pPr>
        <w:pStyle w:val="Heading3"/>
        <w:rPr>
          <w:noProof/>
        </w:rPr>
      </w:pPr>
      <w:bookmarkStart w:id="24" w:name="_Toc502254131"/>
      <w:r>
        <w:rPr>
          <w:noProof/>
        </w:rPr>
        <w:t>Database Operations with Django Database API</w:t>
      </w:r>
      <w:bookmarkEnd w:id="24"/>
    </w:p>
    <w:p w14:paraId="59F521F7" w14:textId="16FBD209" w:rsidR="005857EF" w:rsidRDefault="005857EF" w:rsidP="00880A0A">
      <w:pPr>
        <w:pStyle w:val="Heading3"/>
        <w:rPr>
          <w:noProof/>
        </w:rPr>
      </w:pPr>
      <w:bookmarkStart w:id="25" w:name="_Toc502254132"/>
      <w:r>
        <w:rPr>
          <w:noProof/>
        </w:rPr>
        <w:t>Integrating Legacy Database in Django</w:t>
      </w:r>
      <w:bookmarkEnd w:id="25"/>
    </w:p>
    <w:p w14:paraId="0C728C2D" w14:textId="45D16D13" w:rsidR="005857EF" w:rsidRDefault="005857EF" w:rsidP="00880A0A">
      <w:pPr>
        <w:pStyle w:val="Heading3"/>
        <w:rPr>
          <w:noProof/>
        </w:rPr>
      </w:pPr>
      <w:bookmarkStart w:id="26" w:name="_Toc502254133"/>
      <w:r>
        <w:rPr>
          <w:noProof/>
        </w:rPr>
        <w:t>Views</w:t>
      </w:r>
      <w:bookmarkEnd w:id="26"/>
    </w:p>
    <w:p w14:paraId="29E810C9" w14:textId="6027204A" w:rsidR="005857EF" w:rsidRDefault="005857EF" w:rsidP="00880A0A">
      <w:pPr>
        <w:pStyle w:val="Heading3"/>
        <w:rPr>
          <w:noProof/>
        </w:rPr>
      </w:pPr>
      <w:bookmarkStart w:id="27" w:name="_Toc502254134"/>
      <w:r>
        <w:rPr>
          <w:noProof/>
        </w:rPr>
        <w:t>Forms and working with Django Framework</w:t>
      </w:r>
      <w:bookmarkEnd w:id="27"/>
    </w:p>
    <w:p w14:paraId="257ABD8A" w14:textId="46939F35" w:rsidR="005857EF" w:rsidRPr="005857EF" w:rsidRDefault="005857EF" w:rsidP="00880A0A">
      <w:pPr>
        <w:pStyle w:val="Heading3"/>
        <w:rPr>
          <w:noProof/>
        </w:rPr>
      </w:pPr>
      <w:bookmarkStart w:id="28" w:name="_Toc502254135"/>
      <w:r>
        <w:rPr>
          <w:noProof/>
        </w:rPr>
        <w:t>Design</w:t>
      </w:r>
      <w:bookmarkEnd w:id="28"/>
    </w:p>
    <w:p w14:paraId="0F1C1C2D" w14:textId="387A914C" w:rsidR="00B573BD" w:rsidRDefault="009C74C8" w:rsidP="00472CE1">
      <w:pPr>
        <w:pStyle w:val="Heading1"/>
        <w:rPr>
          <w:noProof/>
        </w:rPr>
      </w:pPr>
      <w:bookmarkStart w:id="29" w:name="_Toc502254136"/>
      <w:r>
        <w:rPr>
          <w:noProof/>
        </w:rPr>
        <w:t xml:space="preserve">Comparitive </w:t>
      </w:r>
      <w:r w:rsidR="00BA1DBD">
        <w:rPr>
          <w:noProof/>
        </w:rPr>
        <w:t>Advantages  and Disadvantages</w:t>
      </w:r>
      <w:bookmarkEnd w:id="29"/>
    </w:p>
    <w:p w14:paraId="715D4217" w14:textId="7EB32BF5" w:rsidR="00EB258E" w:rsidRPr="00EB258E" w:rsidRDefault="00EB258E" w:rsidP="00EB258E">
      <w:r>
        <w:t>This Chapter will elaborate the Advantages and Disadvantages of either method. They are in no particular order and as subjective as possible.</w:t>
      </w:r>
    </w:p>
    <w:p w14:paraId="28133F61" w14:textId="0551F631" w:rsidR="00BA1DBD" w:rsidRDefault="00BA1DBD" w:rsidP="00472CE1">
      <w:pPr>
        <w:pStyle w:val="Heading2"/>
        <w:rPr>
          <w:noProof/>
        </w:rPr>
      </w:pPr>
      <w:bookmarkStart w:id="30" w:name="_Toc502254137"/>
      <w:r>
        <w:rPr>
          <w:noProof/>
        </w:rPr>
        <w:t>Monolithic Architecture</w:t>
      </w:r>
      <w:bookmarkEnd w:id="30"/>
    </w:p>
    <w:p w14:paraId="3AAA57DB" w14:textId="10D02741" w:rsidR="00EB258E" w:rsidRPr="00EB258E" w:rsidRDefault="00EB258E" w:rsidP="00EB258E">
      <w:r>
        <w:t xml:space="preserve">Starting with Monolithic Architecture and the concerns I was faced with during development and future production concerns </w:t>
      </w:r>
    </w:p>
    <w:p w14:paraId="2E16FE00" w14:textId="4C78DB38" w:rsidR="000C1545" w:rsidRDefault="00B635F8" w:rsidP="00880A0A">
      <w:pPr>
        <w:pStyle w:val="Heading3"/>
        <w:rPr>
          <w:noProof/>
        </w:rPr>
      </w:pPr>
      <w:bookmarkStart w:id="31" w:name="_Toc502254138"/>
      <w:r>
        <w:rPr>
          <w:noProof/>
        </w:rPr>
        <w:t>Development concerns</w:t>
      </w:r>
      <w:bookmarkEnd w:id="31"/>
    </w:p>
    <w:p w14:paraId="1C7EB3C5" w14:textId="77777777" w:rsidR="00EB258E" w:rsidRPr="00EB258E" w:rsidRDefault="00EB258E" w:rsidP="00EB258E"/>
    <w:p w14:paraId="685CE535" w14:textId="5D891CF3" w:rsidR="00B635F8" w:rsidRDefault="00B635F8" w:rsidP="00472CE1">
      <w:pPr>
        <w:pStyle w:val="Heading4"/>
      </w:pPr>
      <w:r w:rsidRPr="001B16A1">
        <w:t>Learning curve</w:t>
      </w:r>
      <w:r w:rsidR="00EB258E">
        <w:t xml:space="preserve"> and Development time</w:t>
      </w:r>
    </w:p>
    <w:p w14:paraId="43C34729" w14:textId="137491ED" w:rsidR="00EB258E" w:rsidRPr="00EB258E" w:rsidRDefault="009E10A9" w:rsidP="00EB258E">
      <w:r>
        <w:t xml:space="preserve">Learning monolithic programming might seem simple in the beginning </w:t>
      </w:r>
      <w:r w:rsidR="002F2967">
        <w:t>especially</w:t>
      </w:r>
      <w:r>
        <w:t xml:space="preserve"> with a framework like Django </w:t>
      </w:r>
      <w:r w:rsidR="00EB258E">
        <w:t xml:space="preserve">and you can have a functioning web application running in no time and without prior knowledge of the framework and concept </w:t>
      </w:r>
      <w:r>
        <w:t xml:space="preserve">but </w:t>
      </w:r>
      <w:r w:rsidR="002F2967">
        <w:t>that can be deceiving</w:t>
      </w:r>
      <w:r w:rsidR="00EB258E">
        <w:t>.</w:t>
      </w:r>
      <w:r w:rsidR="002F2967">
        <w:t xml:space="preserve"> </w:t>
      </w:r>
      <w:r w:rsidR="00EB258E">
        <w:t>E</w:t>
      </w:r>
      <w:r w:rsidR="002F2967">
        <w:t>ven though you might be able to write a simple application quickly</w:t>
      </w:r>
      <w:r w:rsidR="009E401B">
        <w:t>,</w:t>
      </w:r>
      <w:r w:rsidR="002F2967">
        <w:t xml:space="preserve"> you’ll most likely lack an understanding of the </w:t>
      </w:r>
      <w:r w:rsidR="002F2967" w:rsidRPr="002F2967">
        <w:t xml:space="preserve">processes </w:t>
      </w:r>
      <w:r w:rsidR="002F2967">
        <w:t>going on under the hood which wi</w:t>
      </w:r>
      <w:r w:rsidR="009E401B">
        <w:t>ll eventually lead to problems down the road when you have to scale up the appli</w:t>
      </w:r>
      <w:r w:rsidR="00EB258E">
        <w:t xml:space="preserve">cation or customize it further. </w:t>
      </w:r>
    </w:p>
    <w:p w14:paraId="109CB688" w14:textId="5FD2379A" w:rsidR="00B635F8" w:rsidRDefault="00B635F8" w:rsidP="00880A0A">
      <w:pPr>
        <w:pStyle w:val="Heading3"/>
        <w:rPr>
          <w:noProof/>
        </w:rPr>
      </w:pPr>
      <w:bookmarkStart w:id="32" w:name="_Toc502254139"/>
      <w:r>
        <w:rPr>
          <w:noProof/>
        </w:rPr>
        <w:lastRenderedPageBreak/>
        <w:t>Production concerns</w:t>
      </w:r>
      <w:bookmarkEnd w:id="32"/>
    </w:p>
    <w:p w14:paraId="7A0EDB6E" w14:textId="79B27039" w:rsidR="00EB258E" w:rsidRPr="00EB258E" w:rsidRDefault="00B635F8" w:rsidP="00EB258E">
      <w:pPr>
        <w:pStyle w:val="Heading4"/>
      </w:pPr>
      <w:r>
        <w:t>Performance</w:t>
      </w:r>
    </w:p>
    <w:p w14:paraId="249A2228" w14:textId="67C0C1B3" w:rsidR="00B635F8" w:rsidRDefault="00B635F8" w:rsidP="00472CE1">
      <w:pPr>
        <w:pStyle w:val="Heading4"/>
      </w:pPr>
      <w:r>
        <w:t>Scalability</w:t>
      </w:r>
    </w:p>
    <w:p w14:paraId="68D3CDC3" w14:textId="0ACA5E9F" w:rsidR="00B635F8" w:rsidRDefault="00B635F8" w:rsidP="00472CE1">
      <w:pPr>
        <w:pStyle w:val="Heading4"/>
      </w:pPr>
      <w:r>
        <w:t>Security</w:t>
      </w:r>
    </w:p>
    <w:p w14:paraId="208BF568" w14:textId="74C7A02B" w:rsidR="000C1545" w:rsidRDefault="000C1545" w:rsidP="00472CE1">
      <w:pPr>
        <w:pStyle w:val="Heading4"/>
      </w:pPr>
      <w:r>
        <w:t>Upgradeability</w:t>
      </w:r>
    </w:p>
    <w:p w14:paraId="4EB0AFB4" w14:textId="60D086AA" w:rsidR="00F945D7" w:rsidRPr="00B635F8" w:rsidRDefault="00F945D7" w:rsidP="00472CE1">
      <w:pPr>
        <w:pStyle w:val="Heading4"/>
      </w:pPr>
      <w:r>
        <w:t>Crossplatform</w:t>
      </w:r>
    </w:p>
    <w:p w14:paraId="22D203C1" w14:textId="2223AD44" w:rsidR="009C74C8" w:rsidRDefault="009C74C8" w:rsidP="00472CE1">
      <w:pPr>
        <w:pStyle w:val="Heading2"/>
        <w:rPr>
          <w:noProof/>
        </w:rPr>
      </w:pPr>
      <w:bookmarkStart w:id="33" w:name="_Toc502254140"/>
      <w:r>
        <w:rPr>
          <w:noProof/>
        </w:rPr>
        <w:t>Microservices Architecture</w:t>
      </w:r>
      <w:bookmarkEnd w:id="33"/>
    </w:p>
    <w:p w14:paraId="24CEFB0D" w14:textId="020AEB74" w:rsidR="00C540B2" w:rsidRDefault="00C540B2" w:rsidP="00880A0A">
      <w:pPr>
        <w:pStyle w:val="Heading3"/>
      </w:pPr>
      <w:bookmarkStart w:id="34" w:name="_Toc502254141"/>
      <w:r>
        <w:t>Development concerns</w:t>
      </w:r>
      <w:bookmarkEnd w:id="34"/>
    </w:p>
    <w:p w14:paraId="19CB1573" w14:textId="0D659B52" w:rsidR="00C540B2" w:rsidRDefault="004E2A2D" w:rsidP="00472CE1">
      <w:pPr>
        <w:pStyle w:val="Heading4"/>
      </w:pPr>
      <w:r>
        <w:t>Learning Curve</w:t>
      </w:r>
    </w:p>
    <w:p w14:paraId="38E92ED4" w14:textId="034CAFC1" w:rsidR="00F945D7" w:rsidRDefault="00F945D7" w:rsidP="00472CE1">
      <w:pPr>
        <w:pStyle w:val="Heading4"/>
      </w:pPr>
      <w:r>
        <w:t>Teamwork</w:t>
      </w:r>
    </w:p>
    <w:p w14:paraId="2FFF3A3C" w14:textId="0ED1FF39" w:rsidR="00F945D7" w:rsidRDefault="00F945D7" w:rsidP="00880A0A">
      <w:pPr>
        <w:pStyle w:val="Heading3"/>
      </w:pPr>
      <w:bookmarkStart w:id="35" w:name="_Toc502254142"/>
      <w:r>
        <w:t>Production concerns</w:t>
      </w:r>
      <w:bookmarkEnd w:id="35"/>
    </w:p>
    <w:p w14:paraId="6D69CF56" w14:textId="4D1EBDF7" w:rsidR="00F945D7" w:rsidRDefault="00F945D7" w:rsidP="00472CE1">
      <w:pPr>
        <w:pStyle w:val="Heading4"/>
      </w:pPr>
      <w:r>
        <w:t>Performance</w:t>
      </w:r>
    </w:p>
    <w:p w14:paraId="550C1F6F" w14:textId="695D9862" w:rsidR="00F945D7" w:rsidRDefault="00F945D7" w:rsidP="00472CE1">
      <w:pPr>
        <w:pStyle w:val="Heading4"/>
      </w:pPr>
      <w:r>
        <w:t>Scalability</w:t>
      </w:r>
    </w:p>
    <w:p w14:paraId="758AD014" w14:textId="487EC2D3" w:rsidR="00F945D7" w:rsidRDefault="00F945D7" w:rsidP="00472CE1">
      <w:pPr>
        <w:pStyle w:val="Heading4"/>
      </w:pPr>
      <w:r>
        <w:t>Security</w:t>
      </w:r>
    </w:p>
    <w:p w14:paraId="46ABD107" w14:textId="50CC74FB" w:rsidR="00F945D7" w:rsidRDefault="00F945D7" w:rsidP="00472CE1">
      <w:pPr>
        <w:pStyle w:val="Heading4"/>
      </w:pPr>
      <w:r>
        <w:t>Upgradeability</w:t>
      </w:r>
    </w:p>
    <w:p w14:paraId="4204E4DB" w14:textId="3ACB050B" w:rsidR="00F945D7" w:rsidRPr="00C540B2" w:rsidRDefault="00F945D7" w:rsidP="00472CE1">
      <w:pPr>
        <w:pStyle w:val="Heading4"/>
      </w:pPr>
      <w:r>
        <w:t>Crossplatform</w:t>
      </w:r>
    </w:p>
    <w:p w14:paraId="71E6F34D" w14:textId="21FD60CB" w:rsidR="00E57392" w:rsidRDefault="00BA1DBD" w:rsidP="009B76A3">
      <w:pPr>
        <w:pStyle w:val="Heading1"/>
        <w:rPr>
          <w:noProof/>
        </w:rPr>
      </w:pPr>
      <w:bookmarkStart w:id="36" w:name="_Toc502254143"/>
      <w:r>
        <w:rPr>
          <w:noProof/>
        </w:rPr>
        <w:t>Conclusion</w:t>
      </w:r>
      <w:bookmarkStart w:id="37" w:name="_GoBack"/>
      <w:bookmarkEnd w:id="36"/>
      <w:bookmarkEnd w:id="37"/>
    </w:p>
    <w:sdt>
      <w:sdtPr>
        <w:id w:val="56607632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</w:sdtEndPr>
      <w:sdtContent>
        <w:p w14:paraId="14BF64E3" w14:textId="3D0D01FE" w:rsidR="009B76A3" w:rsidRDefault="009B76A3">
          <w:pPr>
            <w:pStyle w:val="Heading1"/>
          </w:pPr>
          <w:r>
            <w:t>Sources</w:t>
          </w:r>
        </w:p>
        <w:sdt>
          <w:sdtPr>
            <w:id w:val="111145805"/>
            <w:bibliography/>
          </w:sdtPr>
          <w:sdtContent>
            <w:p w14:paraId="4D014534" w14:textId="77777777" w:rsidR="009B76A3" w:rsidRDefault="009B76A3" w:rsidP="009B76A3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Django Software Foundation, 2017. </w:t>
              </w:r>
              <w:r>
                <w:rPr>
                  <w:i/>
                  <w:iCs/>
                  <w:noProof/>
                </w:rPr>
                <w:t xml:space="preserve">Django.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https://www.djangoproject.com</w:t>
              </w:r>
              <w:r>
                <w:rPr>
                  <w:noProof/>
                </w:rPr>
                <w:br/>
                <w:t>[Accessed 15 12 2017].</w:t>
              </w:r>
            </w:p>
            <w:p w14:paraId="44C8B13C" w14:textId="77777777" w:rsidR="009B76A3" w:rsidRDefault="009B76A3" w:rsidP="009B76A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Margaret, R., n.d. </w:t>
              </w:r>
              <w:r>
                <w:rPr>
                  <w:i/>
                  <w:iCs/>
                  <w:noProof/>
                </w:rPr>
                <w:t xml:space="preserve">Definition, monolithic architecture.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http://whatis.techtarget.com/definition/monolithic-architecture</w:t>
              </w:r>
              <w:r>
                <w:rPr>
                  <w:noProof/>
                </w:rPr>
                <w:br/>
                <w:t>[Accessed 15 12 2017].</w:t>
              </w:r>
            </w:p>
            <w:p w14:paraId="6244205D" w14:textId="77777777" w:rsidR="009B76A3" w:rsidRDefault="009B76A3" w:rsidP="009B76A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Opensource, 2017. </w:t>
              </w:r>
              <w:r>
                <w:rPr>
                  <w:i/>
                  <w:iCs/>
                  <w:noProof/>
                </w:rPr>
                <w:t xml:space="preserve">Flask.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http://flask.pocoo.org</w:t>
              </w:r>
              <w:r>
                <w:rPr>
                  <w:noProof/>
                </w:rPr>
                <w:br/>
                <w:t>[Accessed 31 12 2017].</w:t>
              </w:r>
            </w:p>
            <w:p w14:paraId="6C467C64" w14:textId="33630335" w:rsidR="0061196C" w:rsidRPr="00E57392" w:rsidRDefault="009B76A3" w:rsidP="009B76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1196C" w:rsidRPr="00E57392" w:rsidSect="0006113B">
      <w:pgSz w:w="11906" w:h="16838"/>
      <w:pgMar w:top="1418" w:right="1418" w:bottom="1134" w:left="1418" w:header="709" w:footer="709" w:gutter="567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A790A" w14:textId="77777777" w:rsidR="005D36FF" w:rsidRDefault="005D36FF" w:rsidP="00472CE1">
      <w:r>
        <w:separator/>
      </w:r>
    </w:p>
    <w:p w14:paraId="3F223B4A" w14:textId="77777777" w:rsidR="005D36FF" w:rsidRDefault="005D36FF" w:rsidP="00472CE1"/>
  </w:endnote>
  <w:endnote w:type="continuationSeparator" w:id="0">
    <w:p w14:paraId="5E909ADE" w14:textId="77777777" w:rsidR="005D36FF" w:rsidRDefault="005D36FF" w:rsidP="00472CE1">
      <w:r>
        <w:continuationSeparator/>
      </w:r>
    </w:p>
    <w:p w14:paraId="6C92180E" w14:textId="77777777" w:rsidR="005D36FF" w:rsidRDefault="005D36FF" w:rsidP="00472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DE5D2" w14:textId="77777777" w:rsidR="00CB0E09" w:rsidRDefault="00CB0E09" w:rsidP="00472CE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66395" w14:textId="77777777" w:rsidR="00CB0E09" w:rsidRDefault="00CB0E09" w:rsidP="00472C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2ADE1" w14:textId="72555A19" w:rsidR="00CB0E09" w:rsidRPr="0002234E" w:rsidRDefault="00CB0E09" w:rsidP="00472CE1">
    <w:pPr>
      <w:pStyle w:val="Footer"/>
    </w:pPr>
    <w:r>
      <w:t>Benedict Armstrong – Monolithic vs. Microservices: a comparison</w:t>
    </w:r>
    <w:r>
      <w:tab/>
      <w:t>´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514E9" w14:textId="68B1EA8A" w:rsidR="00CB0E09" w:rsidRDefault="00CB0E09" w:rsidP="00061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43FDF" w14:textId="77777777" w:rsidR="005D36FF" w:rsidRDefault="005D36FF" w:rsidP="00472CE1">
      <w:r>
        <w:separator/>
      </w:r>
    </w:p>
    <w:p w14:paraId="33030071" w14:textId="77777777" w:rsidR="005D36FF" w:rsidRDefault="005D36FF" w:rsidP="00472CE1"/>
  </w:footnote>
  <w:footnote w:type="continuationSeparator" w:id="0">
    <w:p w14:paraId="20B3368D" w14:textId="77777777" w:rsidR="005D36FF" w:rsidRDefault="005D36FF" w:rsidP="00472CE1">
      <w:r>
        <w:continuationSeparator/>
      </w:r>
    </w:p>
    <w:p w14:paraId="16408835" w14:textId="77777777" w:rsidR="005D36FF" w:rsidRDefault="005D36FF" w:rsidP="00472C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032B0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483597"/>
    <w:multiLevelType w:val="multilevel"/>
    <w:tmpl w:val="4642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424492"/>
    <w:multiLevelType w:val="multilevel"/>
    <w:tmpl w:val="60DAFB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6AC56B3"/>
    <w:multiLevelType w:val="multilevel"/>
    <w:tmpl w:val="B67A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9B6D98"/>
    <w:multiLevelType w:val="multilevel"/>
    <w:tmpl w:val="6384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77BA4"/>
    <w:multiLevelType w:val="multilevel"/>
    <w:tmpl w:val="4AA6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4429EA"/>
    <w:multiLevelType w:val="multilevel"/>
    <w:tmpl w:val="408C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7E78A3"/>
    <w:multiLevelType w:val="multilevel"/>
    <w:tmpl w:val="9FE8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0801C2"/>
    <w:multiLevelType w:val="multilevel"/>
    <w:tmpl w:val="4462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F67423"/>
    <w:multiLevelType w:val="multilevel"/>
    <w:tmpl w:val="88E6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877C27"/>
    <w:multiLevelType w:val="multilevel"/>
    <w:tmpl w:val="9A6463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727B1BA0"/>
    <w:multiLevelType w:val="multilevel"/>
    <w:tmpl w:val="1F12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012E37"/>
    <w:multiLevelType w:val="multilevel"/>
    <w:tmpl w:val="732A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A67E28"/>
    <w:multiLevelType w:val="multilevel"/>
    <w:tmpl w:val="0B4E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5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21BA"/>
    <w:rsid w:val="00013164"/>
    <w:rsid w:val="0002234E"/>
    <w:rsid w:val="0004595B"/>
    <w:rsid w:val="0005227A"/>
    <w:rsid w:val="00052DE2"/>
    <w:rsid w:val="00052DFD"/>
    <w:rsid w:val="0005495D"/>
    <w:rsid w:val="0006113B"/>
    <w:rsid w:val="00063094"/>
    <w:rsid w:val="000754BA"/>
    <w:rsid w:val="00077798"/>
    <w:rsid w:val="00084BEC"/>
    <w:rsid w:val="000913BB"/>
    <w:rsid w:val="00092E37"/>
    <w:rsid w:val="000A7FF0"/>
    <w:rsid w:val="000B2802"/>
    <w:rsid w:val="000C1545"/>
    <w:rsid w:val="000C2FE8"/>
    <w:rsid w:val="001110BD"/>
    <w:rsid w:val="00155072"/>
    <w:rsid w:val="00160D01"/>
    <w:rsid w:val="001A009F"/>
    <w:rsid w:val="001B16A1"/>
    <w:rsid w:val="001E5EC6"/>
    <w:rsid w:val="00232DC1"/>
    <w:rsid w:val="0023384A"/>
    <w:rsid w:val="002403DE"/>
    <w:rsid w:val="00246C8E"/>
    <w:rsid w:val="002523F1"/>
    <w:rsid w:val="00263FB7"/>
    <w:rsid w:val="0026529F"/>
    <w:rsid w:val="0028146F"/>
    <w:rsid w:val="00284C5E"/>
    <w:rsid w:val="00292FC3"/>
    <w:rsid w:val="00295EC8"/>
    <w:rsid w:val="00295F97"/>
    <w:rsid w:val="002B59DD"/>
    <w:rsid w:val="002C1A3F"/>
    <w:rsid w:val="002E4A94"/>
    <w:rsid w:val="002F2967"/>
    <w:rsid w:val="002F67F4"/>
    <w:rsid w:val="002F689A"/>
    <w:rsid w:val="00323E41"/>
    <w:rsid w:val="00333F7A"/>
    <w:rsid w:val="003656F4"/>
    <w:rsid w:val="00372CC5"/>
    <w:rsid w:val="00376904"/>
    <w:rsid w:val="00377E05"/>
    <w:rsid w:val="0038191D"/>
    <w:rsid w:val="003850DF"/>
    <w:rsid w:val="003A13AF"/>
    <w:rsid w:val="003A6524"/>
    <w:rsid w:val="003B4FF4"/>
    <w:rsid w:val="003D3421"/>
    <w:rsid w:val="003F6C8E"/>
    <w:rsid w:val="0040055D"/>
    <w:rsid w:val="00400EAF"/>
    <w:rsid w:val="00440475"/>
    <w:rsid w:val="00442230"/>
    <w:rsid w:val="00452373"/>
    <w:rsid w:val="00472CE1"/>
    <w:rsid w:val="00486AD2"/>
    <w:rsid w:val="00490FED"/>
    <w:rsid w:val="004A4E4F"/>
    <w:rsid w:val="004C0A2D"/>
    <w:rsid w:val="004E2A2D"/>
    <w:rsid w:val="00500E5A"/>
    <w:rsid w:val="00504A52"/>
    <w:rsid w:val="00505F56"/>
    <w:rsid w:val="00520296"/>
    <w:rsid w:val="005263EE"/>
    <w:rsid w:val="0053314B"/>
    <w:rsid w:val="005377CC"/>
    <w:rsid w:val="005674E6"/>
    <w:rsid w:val="00572A39"/>
    <w:rsid w:val="0057398A"/>
    <w:rsid w:val="00577449"/>
    <w:rsid w:val="00581253"/>
    <w:rsid w:val="005857EF"/>
    <w:rsid w:val="005863E7"/>
    <w:rsid w:val="005937C8"/>
    <w:rsid w:val="005C2190"/>
    <w:rsid w:val="005D3197"/>
    <w:rsid w:val="005D36FF"/>
    <w:rsid w:val="005E1480"/>
    <w:rsid w:val="005F4004"/>
    <w:rsid w:val="00600051"/>
    <w:rsid w:val="0061196C"/>
    <w:rsid w:val="00613AEF"/>
    <w:rsid w:val="006253BA"/>
    <w:rsid w:val="00633DBB"/>
    <w:rsid w:val="00645075"/>
    <w:rsid w:val="00655071"/>
    <w:rsid w:val="00663386"/>
    <w:rsid w:val="0066590F"/>
    <w:rsid w:val="00690DB8"/>
    <w:rsid w:val="006A5555"/>
    <w:rsid w:val="006B2F0A"/>
    <w:rsid w:val="006B42CF"/>
    <w:rsid w:val="006C558F"/>
    <w:rsid w:val="006D24A7"/>
    <w:rsid w:val="00716928"/>
    <w:rsid w:val="00742C7D"/>
    <w:rsid w:val="0076010B"/>
    <w:rsid w:val="00764635"/>
    <w:rsid w:val="007E2768"/>
    <w:rsid w:val="007E5671"/>
    <w:rsid w:val="00802D3D"/>
    <w:rsid w:val="008142EC"/>
    <w:rsid w:val="0081778C"/>
    <w:rsid w:val="00824ED1"/>
    <w:rsid w:val="00836908"/>
    <w:rsid w:val="00852CFE"/>
    <w:rsid w:val="0085614E"/>
    <w:rsid w:val="008576E9"/>
    <w:rsid w:val="00857E0B"/>
    <w:rsid w:val="00860AB5"/>
    <w:rsid w:val="008754A9"/>
    <w:rsid w:val="00880A0A"/>
    <w:rsid w:val="00895A48"/>
    <w:rsid w:val="008A2673"/>
    <w:rsid w:val="008C0B79"/>
    <w:rsid w:val="008D3135"/>
    <w:rsid w:val="008E7D34"/>
    <w:rsid w:val="008F76A8"/>
    <w:rsid w:val="00920B31"/>
    <w:rsid w:val="00926C87"/>
    <w:rsid w:val="009322C7"/>
    <w:rsid w:val="00934C62"/>
    <w:rsid w:val="009441F2"/>
    <w:rsid w:val="00944EA4"/>
    <w:rsid w:val="009A5499"/>
    <w:rsid w:val="009B76A3"/>
    <w:rsid w:val="009C74C8"/>
    <w:rsid w:val="009D0EAF"/>
    <w:rsid w:val="009D54ED"/>
    <w:rsid w:val="009D61AE"/>
    <w:rsid w:val="009E10A9"/>
    <w:rsid w:val="009E1434"/>
    <w:rsid w:val="009E401B"/>
    <w:rsid w:val="009E5D7E"/>
    <w:rsid w:val="009F1798"/>
    <w:rsid w:val="00A00498"/>
    <w:rsid w:val="00A00AF7"/>
    <w:rsid w:val="00A2685A"/>
    <w:rsid w:val="00A34F57"/>
    <w:rsid w:val="00A61D13"/>
    <w:rsid w:val="00A974E4"/>
    <w:rsid w:val="00AC25DB"/>
    <w:rsid w:val="00AC5755"/>
    <w:rsid w:val="00AE4B38"/>
    <w:rsid w:val="00AE7B0F"/>
    <w:rsid w:val="00AF3287"/>
    <w:rsid w:val="00B056E0"/>
    <w:rsid w:val="00B14AAE"/>
    <w:rsid w:val="00B41A70"/>
    <w:rsid w:val="00B573BD"/>
    <w:rsid w:val="00B601FC"/>
    <w:rsid w:val="00B63496"/>
    <w:rsid w:val="00B635F8"/>
    <w:rsid w:val="00B66A72"/>
    <w:rsid w:val="00B72D0A"/>
    <w:rsid w:val="00B75F64"/>
    <w:rsid w:val="00B77662"/>
    <w:rsid w:val="00B849AB"/>
    <w:rsid w:val="00B86C06"/>
    <w:rsid w:val="00B96316"/>
    <w:rsid w:val="00BA1DBD"/>
    <w:rsid w:val="00BA79EA"/>
    <w:rsid w:val="00BB3412"/>
    <w:rsid w:val="00BB722A"/>
    <w:rsid w:val="00BB7E92"/>
    <w:rsid w:val="00BE08FD"/>
    <w:rsid w:val="00BF42A7"/>
    <w:rsid w:val="00C10BD0"/>
    <w:rsid w:val="00C248CF"/>
    <w:rsid w:val="00C37753"/>
    <w:rsid w:val="00C463A1"/>
    <w:rsid w:val="00C521FB"/>
    <w:rsid w:val="00C540B2"/>
    <w:rsid w:val="00C542E2"/>
    <w:rsid w:val="00C56656"/>
    <w:rsid w:val="00C74FD3"/>
    <w:rsid w:val="00C80FCE"/>
    <w:rsid w:val="00CA0EF3"/>
    <w:rsid w:val="00CA24BB"/>
    <w:rsid w:val="00CB0E09"/>
    <w:rsid w:val="00CD0815"/>
    <w:rsid w:val="00CD446B"/>
    <w:rsid w:val="00D00DAB"/>
    <w:rsid w:val="00D11EF4"/>
    <w:rsid w:val="00D325DF"/>
    <w:rsid w:val="00D44065"/>
    <w:rsid w:val="00D50B7E"/>
    <w:rsid w:val="00D51660"/>
    <w:rsid w:val="00D73BBF"/>
    <w:rsid w:val="00D82045"/>
    <w:rsid w:val="00D85D5A"/>
    <w:rsid w:val="00DE6756"/>
    <w:rsid w:val="00E004D2"/>
    <w:rsid w:val="00E06E19"/>
    <w:rsid w:val="00E25A0A"/>
    <w:rsid w:val="00E50B33"/>
    <w:rsid w:val="00E55C8C"/>
    <w:rsid w:val="00E57392"/>
    <w:rsid w:val="00E73432"/>
    <w:rsid w:val="00E87900"/>
    <w:rsid w:val="00E95E08"/>
    <w:rsid w:val="00EB258E"/>
    <w:rsid w:val="00ED798D"/>
    <w:rsid w:val="00EE6427"/>
    <w:rsid w:val="00F01472"/>
    <w:rsid w:val="00F03C69"/>
    <w:rsid w:val="00F11ECC"/>
    <w:rsid w:val="00F11ED1"/>
    <w:rsid w:val="00F204F7"/>
    <w:rsid w:val="00F264DB"/>
    <w:rsid w:val="00F2781B"/>
    <w:rsid w:val="00F35A74"/>
    <w:rsid w:val="00F417ED"/>
    <w:rsid w:val="00F5659B"/>
    <w:rsid w:val="00F71F31"/>
    <w:rsid w:val="00F945D7"/>
    <w:rsid w:val="00FE59AB"/>
    <w:rsid w:val="00FF02E5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B5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85A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EE"/>
    <w:pPr>
      <w:keepNext/>
      <w:keepLines/>
      <w:numPr>
        <w:numId w:val="1"/>
      </w:numPr>
      <w:spacing w:before="480" w:after="3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DB"/>
    <w:pPr>
      <w:keepNext/>
      <w:keepLines/>
      <w:numPr>
        <w:ilvl w:val="1"/>
        <w:numId w:val="1"/>
      </w:numPr>
      <w:spacing w:before="420" w:after="2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A0A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6A1"/>
    <w:pPr>
      <w:keepNext/>
      <w:keepLines/>
      <w:numPr>
        <w:ilvl w:val="3"/>
        <w:numId w:val="1"/>
      </w:numPr>
      <w:spacing w:before="240"/>
      <w:outlineLvl w:val="3"/>
    </w:pPr>
    <w:rPr>
      <w:rFonts w:asciiTheme="majorHAnsi" w:eastAsiaTheme="majorEastAsia" w:hAnsiTheme="majorHAnsi" w:cstheme="majorBidi"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7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7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7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7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7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9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3164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16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13164"/>
    <w:rPr>
      <w:vertAlign w:val="superscript"/>
    </w:rPr>
  </w:style>
  <w:style w:type="paragraph" w:styleId="NoSpacing">
    <w:name w:val="No Spacing"/>
    <w:uiPriority w:val="1"/>
    <w:qFormat/>
    <w:rsid w:val="001A00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63E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5D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0A0A"/>
    <w:rPr>
      <w:rFonts w:asciiTheme="majorHAnsi" w:eastAsiaTheme="majorEastAsia" w:hAnsiTheme="majorHAnsi" w:cstheme="majorBidi"/>
      <w:b/>
      <w:bCs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B16A1"/>
    <w:rPr>
      <w:rFonts w:asciiTheme="majorHAnsi" w:eastAsiaTheme="majorEastAsia" w:hAnsiTheme="majorHAnsi" w:cstheme="majorBidi"/>
      <w:iCs/>
      <w:noProof/>
      <w:sz w:val="24"/>
      <w:lang w:val="en-US"/>
    </w:rPr>
  </w:style>
  <w:style w:type="paragraph" w:styleId="Quote">
    <w:name w:val="Quote"/>
    <w:aliases w:val="Zitat lang"/>
    <w:basedOn w:val="Normal"/>
    <w:next w:val="Normal"/>
    <w:link w:val="QuoteChar"/>
    <w:uiPriority w:val="29"/>
    <w:qFormat/>
    <w:rsid w:val="000B2802"/>
    <w:pPr>
      <w:spacing w:after="320"/>
      <w:ind w:left="567"/>
    </w:pPr>
    <w:rPr>
      <w:iCs/>
      <w:color w:val="000000" w:themeColor="text1"/>
      <w:sz w:val="22"/>
      <w:lang w:val="de-DE"/>
    </w:rPr>
  </w:style>
  <w:style w:type="character" w:customStyle="1" w:styleId="QuoteChar">
    <w:name w:val="Quote Char"/>
    <w:aliases w:val="Zitat lang Char"/>
    <w:basedOn w:val="DefaultParagraphFont"/>
    <w:link w:val="Quote"/>
    <w:uiPriority w:val="29"/>
    <w:rsid w:val="000B2802"/>
    <w:rPr>
      <w:iCs/>
      <w:color w:val="000000" w:themeColor="text1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722A"/>
    <w:pPr>
      <w:jc w:val="center"/>
    </w:pPr>
    <w:rPr>
      <w:b/>
      <w:bCs/>
      <w:i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C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C8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5C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C8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2CF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52CF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52CFE"/>
    <w:pPr>
      <w:ind w:left="240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852CF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2CFE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CF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CF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CF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CF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CF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CFE"/>
    <w:pPr>
      <w:ind w:left="1920"/>
    </w:pPr>
    <w:rPr>
      <w:sz w:val="20"/>
      <w:szCs w:val="20"/>
    </w:rPr>
  </w:style>
  <w:style w:type="paragraph" w:customStyle="1" w:styleId="Style1">
    <w:name w:val="Style1"/>
    <w:basedOn w:val="Heading1"/>
    <w:qFormat/>
    <w:rsid w:val="005937C8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50B33"/>
  </w:style>
  <w:style w:type="paragraph" w:customStyle="1" w:styleId="frontpage">
    <w:name w:val="front page"/>
    <w:basedOn w:val="Normal"/>
    <w:qFormat/>
    <w:rsid w:val="00472CE1"/>
    <w:pPr>
      <w:autoSpaceDE w:val="0"/>
      <w:autoSpaceDN w:val="0"/>
      <w:adjustRightInd w:val="0"/>
      <w:spacing w:before="840"/>
      <w:jc w:val="center"/>
    </w:pPr>
    <w:rPr>
      <w:rFonts w:ascii="Arial" w:hAnsi="Arial" w:cs="Arial"/>
      <w:b/>
      <w:noProof/>
      <w:sz w:val="40"/>
      <w:szCs w:val="40"/>
    </w:rPr>
  </w:style>
  <w:style w:type="paragraph" w:customStyle="1" w:styleId="frontpage2">
    <w:name w:val="front page 2"/>
    <w:basedOn w:val="Normal"/>
    <w:qFormat/>
    <w:rsid w:val="00472CE1"/>
    <w:pPr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  <w:tab w:val="left" w:pos="3402"/>
      </w:tabs>
      <w:autoSpaceDE w:val="0"/>
      <w:autoSpaceDN w:val="0"/>
      <w:adjustRightInd w:val="0"/>
      <w:ind w:left="851" w:right="851"/>
    </w:pPr>
    <w:rPr>
      <w:rFonts w:ascii="Arial" w:hAnsi="Arial" w:cs="Arial"/>
      <w:sz w:val="28"/>
      <w:szCs w:val="28"/>
      <w:lang w:val="de-AT"/>
    </w:rPr>
  </w:style>
  <w:style w:type="paragraph" w:customStyle="1" w:styleId="Comment">
    <w:name w:val="Comment"/>
    <w:basedOn w:val="Normal"/>
    <w:qFormat/>
    <w:rsid w:val="00452373"/>
    <w:rPr>
      <w:color w:val="FF0000"/>
    </w:rPr>
  </w:style>
  <w:style w:type="character" w:customStyle="1" w:styleId="keyword">
    <w:name w:val="keyword"/>
    <w:basedOn w:val="DefaultParagraphFont"/>
    <w:rsid w:val="009322C7"/>
  </w:style>
  <w:style w:type="character" w:customStyle="1" w:styleId="string">
    <w:name w:val="string"/>
    <w:basedOn w:val="DefaultParagraphFont"/>
    <w:rsid w:val="002403DE"/>
  </w:style>
  <w:style w:type="character" w:customStyle="1" w:styleId="number">
    <w:name w:val="number"/>
    <w:basedOn w:val="DefaultParagraphFont"/>
    <w:rsid w:val="00B056E0"/>
  </w:style>
  <w:style w:type="character" w:customStyle="1" w:styleId="special">
    <w:name w:val="special"/>
    <w:basedOn w:val="DefaultParagraphFont"/>
    <w:rsid w:val="00B056E0"/>
  </w:style>
  <w:style w:type="character" w:customStyle="1" w:styleId="comment0">
    <w:name w:val="comment"/>
    <w:basedOn w:val="DefaultParagraphFont"/>
    <w:rsid w:val="00B056E0"/>
  </w:style>
  <w:style w:type="character" w:customStyle="1" w:styleId="decorator">
    <w:name w:val="decorator"/>
    <w:basedOn w:val="DefaultParagraphFont"/>
    <w:rsid w:val="009441F2"/>
  </w:style>
  <w:style w:type="paragraph" w:styleId="Bibliography">
    <w:name w:val="Bibliography"/>
    <w:basedOn w:val="Normal"/>
    <w:next w:val="Normal"/>
    <w:uiPriority w:val="37"/>
    <w:unhideWhenUsed/>
    <w:rsid w:val="009B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emf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Group%20Containers/UBF8T346G9.Office/User%20Content.localized/Templates.localized/02-VWA-Dokumente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487646-B746-A549-9101-D86CF0546EB9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>
  <b:Source>
    <b:Tag>Rou17</b:Tag>
    <b:SourceType>InternetSite</b:SourceType>
    <b:Guid>{E236B282-50CC-4E4E-AAB2-C3D84B3B6F29}</b:Guid>
    <b:Author>
      <b:Author>
        <b:NameList>
          <b:Person>
            <b:Last>Margaret</b:Last>
            <b:First>Rouse</b:First>
          </b:Person>
        </b:NameList>
      </b:Author>
    </b:Author>
    <b:Title>Definition, monolithic architecture</b:Title>
    <b:URL>http://whatis.techtarget.com/definition/monolithic-architecture</b:URL>
    <b:YearAccessed>2017</b:YearAccessed>
    <b:MonthAccessed>12</b:MonthAccessed>
    <b:DayAccessed>15</b:DayAccessed>
    <b:RefOrder>2</b:RefOrder>
  </b:Source>
  <b:Source>
    <b:Tag>Dja17</b:Tag>
    <b:SourceType>InternetSite</b:SourceType>
    <b:Guid>{9FF94EFE-026C-8844-BE26-ECCA2F56F2CA}</b:Guid>
    <b:Author>
      <b:Author>
        <b:Corporate>Django Software Foundation</b:Corporate>
      </b:Author>
    </b:Author>
    <b:Title>Django</b:Title>
    <b:URL>https://www.djangoproject.com</b:URL>
    <b:Year>2017</b:Year>
    <b:YearAccessed>2017</b:YearAccessed>
    <b:MonthAccessed>12</b:MonthAccessed>
    <b:DayAccessed>15</b:DayAccessed>
    <b:RefOrder>3</b:RefOrder>
  </b:Source>
  <b:Source>
    <b:Tag>Ope17</b:Tag>
    <b:SourceType>InternetSite</b:SourceType>
    <b:Guid>{C1797572-767D-9E42-BE48-0588AF2C47DA}</b:Guid>
    <b:Author>
      <b:Author>
        <b:Corporate>Opensource</b:Corporate>
      </b:Author>
      <b:Editor>
        <b:NameList>
          <b:Person>
            <b:Last>Ronacher</b:Last>
            <b:First>Armin</b:First>
          </b:Person>
        </b:NameList>
      </b:Editor>
    </b:Author>
    <b:Title>Flask</b:Title>
    <b:URL>http://flask.pocoo.org</b:URL>
    <b:Year>2017</b:Year>
    <b:YearAccessed>2017</b:YearAccessed>
    <b:MonthAccessed>12</b:MonthAccessed>
    <b:DayAccessed>31</b:DayAccessed>
    <b:RefOrder>1</b:RefOrder>
  </b:Source>
</b:Sources>
</file>

<file path=customXml/itemProps1.xml><?xml version="1.0" encoding="utf-8"?>
<ds:datastoreItem xmlns:ds="http://schemas.openxmlformats.org/officeDocument/2006/customXml" ds:itemID="{39205053-A4B8-D745-BC67-72639960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02-VWA-Dokumentenvorlage.dotx</Template>
  <TotalTime>1846</TotalTime>
  <Pages>13</Pages>
  <Words>2232</Words>
  <Characters>12343</Characters>
  <Application>Microsoft Macintosh Word</Application>
  <DocSecurity>0</DocSecurity>
  <Lines>385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Wien 10</Company>
  <LinksUpToDate>false</LinksUpToDate>
  <CharactersWithSpaces>14295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Armstrong</dc:creator>
  <cp:lastModifiedBy>Benedict Armstrong</cp:lastModifiedBy>
  <cp:revision>28</cp:revision>
  <cp:lastPrinted>2017-12-30T11:47:00Z</cp:lastPrinted>
  <dcterms:created xsi:type="dcterms:W3CDTF">2017-10-15T10:52:00Z</dcterms:created>
  <dcterms:modified xsi:type="dcterms:W3CDTF">2018-01-03T10:53:00Z</dcterms:modified>
</cp:coreProperties>
</file>